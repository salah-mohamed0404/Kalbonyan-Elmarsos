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A601" w14:textId="6771464E" w:rsidR="00394A6D" w:rsidRDefault="00FE4C1A" w:rsidP="00EF5E93">
      <w:pPr>
        <w:pStyle w:val="Title"/>
        <w:jc w:val="center"/>
      </w:pPr>
      <w:sdt>
        <w:sdtPr>
          <w:alias w:val="Enter your name:"/>
          <w:tag w:val=""/>
          <w:id w:val="-328297061"/>
          <w:placeholder>
            <w:docPart w:val="1915469AD0F249FC98A0B9B70927E3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3E3C58">
            <w:t>Salah Mohamed</w:t>
          </w:r>
        </w:sdtContent>
      </w:sdt>
    </w:p>
    <w:p w14:paraId="2909CE65" w14:textId="757D9659" w:rsidR="004C2F28" w:rsidRDefault="003E3C58" w:rsidP="00EF5E93">
      <w:pPr>
        <w:contextualSpacing/>
        <w:jc w:val="center"/>
      </w:pPr>
      <w:r>
        <w:t>Cairo, Egypt</w:t>
      </w:r>
      <w:r w:rsidR="007D00B3">
        <w:t> </w:t>
      </w:r>
      <w:r w:rsidR="007D00B3" w:rsidRPr="00426904">
        <w:rPr>
          <w:b/>
          <w:bCs/>
          <w:color w:val="0D0D0D" w:themeColor="text1" w:themeTint="F2"/>
        </w:rPr>
        <w:t>|</w:t>
      </w:r>
      <w:r w:rsidR="007D00B3" w:rsidRPr="00426904">
        <w:rPr>
          <w:color w:val="0D0D0D" w:themeColor="text1" w:themeTint="F2"/>
        </w:rPr>
        <w:t> </w:t>
      </w:r>
      <w:r w:rsidRPr="00356F3E">
        <w:t>+201116387902</w:t>
      </w:r>
      <w:r w:rsidR="00C533FD">
        <w:t xml:space="preserve"> </w:t>
      </w:r>
      <w:r w:rsidR="00C533FD" w:rsidRPr="00426904">
        <w:rPr>
          <w:b/>
          <w:bCs/>
          <w:color w:val="0D0D0D" w:themeColor="text1" w:themeTint="F2"/>
        </w:rPr>
        <w:t>|</w:t>
      </w:r>
      <w:r w:rsidR="00C533FD" w:rsidRPr="00426904">
        <w:rPr>
          <w:color w:val="0D0D0D" w:themeColor="text1" w:themeTint="F2"/>
        </w:rPr>
        <w:t xml:space="preserve"> </w:t>
      </w:r>
      <w:hyperlink r:id="rId8" w:history="1">
        <w:r w:rsidR="00D902B9" w:rsidRPr="005B66A1">
          <w:rPr>
            <w:rStyle w:val="Hyperlink"/>
          </w:rPr>
          <w:t>salah.web.engineer@gmail.com</w:t>
        </w:r>
      </w:hyperlink>
    </w:p>
    <w:p w14:paraId="24BC37A7" w14:textId="2248B5FF" w:rsidR="00394A6D" w:rsidRDefault="00FE4C1A" w:rsidP="004C2F28">
      <w:pPr>
        <w:contextualSpacing/>
        <w:jc w:val="center"/>
      </w:pPr>
      <w:hyperlink r:id="rId9" w:history="1">
        <w:r w:rsidR="00F14732" w:rsidRPr="00D902B9">
          <w:rPr>
            <w:rStyle w:val="Hyperlink"/>
          </w:rPr>
          <w:t>salah-web-</w:t>
        </w:r>
        <w:proofErr w:type="spellStart"/>
        <w:r w:rsidR="00F14732" w:rsidRPr="00D902B9">
          <w:rPr>
            <w:rStyle w:val="Hyperlink"/>
          </w:rPr>
          <w:t>engineer.web.app</w:t>
        </w:r>
        <w:proofErr w:type="spellEnd"/>
      </w:hyperlink>
      <w:r w:rsidR="00F14732">
        <w:t xml:space="preserve"> </w:t>
      </w:r>
      <w:r w:rsidR="00F33E71" w:rsidRPr="00426904">
        <w:rPr>
          <w:b/>
          <w:bCs/>
          <w:color w:val="0D0D0D" w:themeColor="text1" w:themeTint="F2"/>
        </w:rPr>
        <w:t>|</w:t>
      </w:r>
      <w:r w:rsidR="00F33E71" w:rsidRPr="00426904">
        <w:rPr>
          <w:color w:val="0D0D0D" w:themeColor="text1" w:themeTint="F2"/>
        </w:rPr>
        <w:t xml:space="preserve"> </w:t>
      </w:r>
      <w:hyperlink r:id="rId10" w:history="1">
        <w:r w:rsidR="00A22708" w:rsidRPr="00A22708">
          <w:rPr>
            <w:rStyle w:val="Hyperlink"/>
          </w:rPr>
          <w:t>LinkedIn</w:t>
        </w:r>
      </w:hyperlink>
      <w:r w:rsidR="004C2F28">
        <w:t xml:space="preserve"> </w:t>
      </w:r>
      <w:r w:rsidR="004C2F28" w:rsidRPr="00426904">
        <w:rPr>
          <w:b/>
          <w:bCs/>
          <w:color w:val="0D0D0D" w:themeColor="text1" w:themeTint="F2"/>
        </w:rPr>
        <w:t>|</w:t>
      </w:r>
      <w:r w:rsidR="004C2F28" w:rsidRPr="00426904">
        <w:rPr>
          <w:color w:val="0D0D0D" w:themeColor="text1" w:themeTint="F2"/>
        </w:rPr>
        <w:t xml:space="preserve"> </w:t>
      </w:r>
      <w:hyperlink r:id="rId11" w:history="1">
        <w:r w:rsidR="004C2F28" w:rsidRPr="004C2F28">
          <w:rPr>
            <w:rStyle w:val="Hyperlink"/>
          </w:rPr>
          <w:t>GitHub</w:t>
        </w:r>
      </w:hyperlink>
    </w:p>
    <w:p w14:paraId="63AFB97D" w14:textId="38F9E2D0" w:rsidR="00394A6D" w:rsidRDefault="00846BD0" w:rsidP="00097271">
      <w:pPr>
        <w:pStyle w:val="Heading1"/>
        <w:jc w:val="center"/>
        <w:rPr>
          <w:rtl/>
          <w:lang w:bidi="ar-EG"/>
        </w:rPr>
      </w:pPr>
      <w:r>
        <w:t>MERN Stack</w:t>
      </w:r>
      <w:r w:rsidR="009303E7">
        <w:t xml:space="preserve"> (</w:t>
      </w:r>
      <w:r w:rsidR="008401F6">
        <w:t>Full Stack)</w:t>
      </w:r>
      <w:r>
        <w:t xml:space="preserve"> </w:t>
      </w:r>
      <w:r w:rsidR="001764C0">
        <w:t>Engineer</w:t>
      </w:r>
    </w:p>
    <w:p w14:paraId="676BD69C" w14:textId="30E42E8D" w:rsidR="00394A6D" w:rsidRDefault="00846BD0" w:rsidP="00846BD0">
      <w:pPr>
        <w:pStyle w:val="ListBullet"/>
        <w:numPr>
          <w:ilvl w:val="0"/>
          <w:numId w:val="0"/>
        </w:numPr>
        <w:jc w:val="center"/>
      </w:pPr>
      <w:r>
        <w:t xml:space="preserve">Creative MERN Stack </w:t>
      </w:r>
      <w:r w:rsidR="001764C0">
        <w:t>engineer skilled at creating a unique customer experience that highlights brand messaging. Maintains up to date awareness of technological trends and technological advances.</w:t>
      </w:r>
    </w:p>
    <w:p w14:paraId="726BD57B" w14:textId="3DB1A7DE" w:rsidR="00CA4258" w:rsidRPr="00086653" w:rsidRDefault="00CA4258" w:rsidP="004C368E">
      <w:pPr>
        <w:pStyle w:val="Heading1"/>
        <w:spacing w:line="360" w:lineRule="auto"/>
        <w:jc w:val="center"/>
      </w:pPr>
      <w:r>
        <w:t xml:space="preserve">Core </w:t>
      </w:r>
      <w:r w:rsidR="00112479">
        <w:t>Proficiencies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2085"/>
        <w:gridCol w:w="4511"/>
      </w:tblGrid>
      <w:tr w:rsidR="00086653" w14:paraId="7168A643" w14:textId="77777777" w:rsidTr="2030585E">
        <w:trPr>
          <w:trHeight w:val="243"/>
        </w:trPr>
        <w:tc>
          <w:tcPr>
            <w:tcW w:w="3618" w:type="dxa"/>
          </w:tcPr>
          <w:p w14:paraId="031F80BB" w14:textId="20543890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t>ReactJS</w:t>
            </w:r>
          </w:p>
        </w:tc>
        <w:tc>
          <w:tcPr>
            <w:tcW w:w="2085" w:type="dxa"/>
          </w:tcPr>
          <w:p w14:paraId="6A9A28FF" w14:textId="5F8494C9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Redux</w:t>
            </w:r>
          </w:p>
        </w:tc>
        <w:tc>
          <w:tcPr>
            <w:tcW w:w="4511" w:type="dxa"/>
          </w:tcPr>
          <w:p w14:paraId="3723BF24" w14:textId="62FF677D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NodeJS</w:t>
            </w:r>
          </w:p>
        </w:tc>
      </w:tr>
      <w:tr w:rsidR="00086653" w14:paraId="0B36D7F6" w14:textId="77777777" w:rsidTr="2030585E">
        <w:trPr>
          <w:trHeight w:val="360"/>
        </w:trPr>
        <w:tc>
          <w:tcPr>
            <w:tcW w:w="3618" w:type="dxa"/>
          </w:tcPr>
          <w:p w14:paraId="56BF3E8A" w14:textId="502C6CEF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REST APIS</w:t>
            </w:r>
          </w:p>
        </w:tc>
        <w:tc>
          <w:tcPr>
            <w:tcW w:w="2085" w:type="dxa"/>
          </w:tcPr>
          <w:p w14:paraId="01CF2B0C" w14:textId="15664B59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 w:rsidRPr="40905C0A">
              <w:rPr>
                <w:color w:val="auto"/>
              </w:rPr>
              <w:t>JavaScript</w:t>
            </w:r>
          </w:p>
        </w:tc>
        <w:tc>
          <w:tcPr>
            <w:tcW w:w="4511" w:type="dxa"/>
          </w:tcPr>
          <w:p w14:paraId="03B328F4" w14:textId="2A93D297" w:rsidR="00086653" w:rsidRDefault="0008665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Object-Oriented Programming (OOP)</w:t>
            </w:r>
          </w:p>
        </w:tc>
      </w:tr>
      <w:tr w:rsidR="00400613" w14:paraId="7250F1B2" w14:textId="77777777" w:rsidTr="2030585E">
        <w:trPr>
          <w:gridAfter w:val="1"/>
          <w:wAfter w:w="4511" w:type="dxa"/>
        </w:trPr>
        <w:tc>
          <w:tcPr>
            <w:tcW w:w="3618" w:type="dxa"/>
          </w:tcPr>
          <w:p w14:paraId="5207AF21" w14:textId="6C31C38D" w:rsidR="00400613" w:rsidRDefault="0040061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t>Cascading Style Sheets (CSS)</w:t>
            </w:r>
          </w:p>
        </w:tc>
        <w:tc>
          <w:tcPr>
            <w:tcW w:w="2085" w:type="dxa"/>
          </w:tcPr>
          <w:p w14:paraId="0BD66D78" w14:textId="11230875" w:rsidR="00400613" w:rsidRDefault="00400613" w:rsidP="00086653">
            <w:pPr>
              <w:pStyle w:val="ListBullet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HTML5</w:t>
            </w:r>
          </w:p>
        </w:tc>
      </w:tr>
    </w:tbl>
    <w:p w14:paraId="44CC16B1" w14:textId="77777777" w:rsidR="00356AEF" w:rsidRDefault="00356AEF" w:rsidP="00321D5F">
      <w:pPr>
        <w:pStyle w:val="ListBullet"/>
        <w:numPr>
          <w:ilvl w:val="0"/>
          <w:numId w:val="0"/>
        </w:numPr>
        <w:rPr>
          <w:color w:val="auto"/>
        </w:rPr>
      </w:pPr>
    </w:p>
    <w:p w14:paraId="6EE49347" w14:textId="6873602C" w:rsidR="006D04D1" w:rsidRDefault="006D04D1" w:rsidP="00097271">
      <w:pPr>
        <w:pStyle w:val="Heading1"/>
        <w:jc w:val="center"/>
      </w:pPr>
      <w:r>
        <w:t>Proje</w:t>
      </w:r>
      <w:r w:rsidR="00F13443">
        <w:t>cts</w:t>
      </w:r>
    </w:p>
    <w:p w14:paraId="2D3D7544" w14:textId="7258330C" w:rsidR="00F13443" w:rsidRDefault="00F13443" w:rsidP="009A341D">
      <w:pPr>
        <w:pStyle w:val="Heading3"/>
      </w:pPr>
      <w:proofErr w:type="spellStart"/>
      <w:r>
        <w:t>Omnifood</w:t>
      </w:r>
      <w:proofErr w:type="spellEnd"/>
      <w:r>
        <w:t>:</w:t>
      </w:r>
    </w:p>
    <w:p w14:paraId="25B41D13" w14:textId="361703A7" w:rsidR="000736F0" w:rsidRDefault="000736F0" w:rsidP="0071767F">
      <w:r>
        <w:t>The final project of Build Responsive Real-World Websites with HTML and CSS (Jonas) Udemy courses.</w:t>
      </w:r>
      <w:r>
        <w:tab/>
      </w:r>
      <w:r w:rsidR="0071767F">
        <w:t xml:space="preserve">  </w:t>
      </w:r>
      <w:r>
        <w:t xml:space="preserve">I learn </w:t>
      </w:r>
      <w:r w:rsidR="6F392339">
        <w:t>responsive</w:t>
      </w:r>
      <w:r>
        <w:t xml:space="preserve"> design, fundamentals of UI UX design, and a few JavaScript from it.</w:t>
      </w:r>
    </w:p>
    <w:p w14:paraId="3CAB3750" w14:textId="61E24AE3" w:rsidR="00A831AD" w:rsidRDefault="00081218" w:rsidP="009776A5">
      <w:r>
        <w:t>Technologies: HTML</w:t>
      </w:r>
      <w:r w:rsidR="00CB5421">
        <w:t xml:space="preserve"> &amp;</w:t>
      </w:r>
      <w:r>
        <w:t xml:space="preserve"> CSS</w:t>
      </w:r>
      <w:r w:rsidR="009776A5">
        <w:t xml:space="preserve"> </w:t>
      </w:r>
      <w:r w:rsidR="009776A5" w:rsidRPr="00DB452B">
        <w:rPr>
          <w:b/>
          <w:bCs/>
          <w:color w:val="0D0D0D" w:themeColor="text1" w:themeTint="F2"/>
        </w:rPr>
        <w:t>|</w:t>
      </w:r>
      <w:r w:rsidR="009776A5" w:rsidRPr="00DB452B">
        <w:rPr>
          <w:color w:val="0D0D0D" w:themeColor="text1" w:themeTint="F2"/>
        </w:rPr>
        <w:t xml:space="preserve"> </w:t>
      </w:r>
      <w:hyperlink r:id="rId12" w:history="1">
        <w:r w:rsidR="00CB5421" w:rsidRPr="00D366DF">
          <w:rPr>
            <w:rStyle w:val="Hyperlink"/>
          </w:rPr>
          <w:t>GitHub link</w:t>
        </w:r>
      </w:hyperlink>
      <w:r w:rsidR="003457FC">
        <w:t xml:space="preserve"> </w:t>
      </w:r>
      <w:r w:rsidR="003457FC" w:rsidRPr="00DB452B">
        <w:rPr>
          <w:b/>
          <w:bCs/>
          <w:color w:val="0D0D0D" w:themeColor="text1" w:themeTint="F2"/>
        </w:rPr>
        <w:t>|</w:t>
      </w:r>
      <w:r w:rsidR="00D366DF" w:rsidRPr="00DB452B">
        <w:rPr>
          <w:color w:val="0D0D0D" w:themeColor="text1" w:themeTint="F2"/>
        </w:rPr>
        <w:t xml:space="preserve"> </w:t>
      </w:r>
      <w:hyperlink r:id="rId13" w:history="1">
        <w:r w:rsidR="00D366DF" w:rsidRPr="00D366DF">
          <w:rPr>
            <w:rStyle w:val="Hyperlink"/>
          </w:rPr>
          <w:t>Live</w:t>
        </w:r>
      </w:hyperlink>
      <w:r w:rsidR="00E00139">
        <w:t>.</w:t>
      </w:r>
    </w:p>
    <w:p w14:paraId="5F296910" w14:textId="1E29E572" w:rsidR="00E00139" w:rsidRDefault="00E00139" w:rsidP="00E00139">
      <w:pPr>
        <w:pStyle w:val="Heading3"/>
      </w:pPr>
      <w:proofErr w:type="spellStart"/>
      <w:r>
        <w:t>Forkify</w:t>
      </w:r>
      <w:proofErr w:type="spellEnd"/>
      <w:r>
        <w:t>:</w:t>
      </w:r>
    </w:p>
    <w:p w14:paraId="22924C29" w14:textId="167A19A4" w:rsidR="0071767F" w:rsidRDefault="23E2691A" w:rsidP="0019700D">
      <w:bookmarkStart w:id="0" w:name="_Int_0gkmHNHK"/>
      <w:r>
        <w:t>It is</w:t>
      </w:r>
      <w:bookmarkEnd w:id="0"/>
      <w:r w:rsidR="009776A5">
        <w:t xml:space="preserve"> my final project in The Complete JavaScript Course 2022: From Zero to Expert!</w:t>
      </w:r>
      <w:r w:rsidR="0019700D">
        <w:t xml:space="preserve"> I</w:t>
      </w:r>
      <w:r w:rsidR="009776A5">
        <w:t xml:space="preserve"> </w:t>
      </w:r>
      <w:r w:rsidR="32EB3CED">
        <w:t>use</w:t>
      </w:r>
      <w:r w:rsidR="009776A5">
        <w:t xml:space="preserve"> MVC architecture, OOP (with ES6 classes), modules, </w:t>
      </w:r>
      <w:r w:rsidR="0019700D">
        <w:t>APIs,</w:t>
      </w:r>
      <w:r w:rsidR="009776A5">
        <w:t xml:space="preserve"> and some build </w:t>
      </w:r>
      <w:r w:rsidR="00F96C46">
        <w:t>tools (</w:t>
      </w:r>
      <w:r w:rsidR="009776A5">
        <w:t>like parcel).</w:t>
      </w:r>
    </w:p>
    <w:p w14:paraId="48540D12" w14:textId="7D5722EE" w:rsidR="00E00139" w:rsidRDefault="00FB271C" w:rsidP="0019700D">
      <w:r>
        <w:t>Technologies: HTML, CSS</w:t>
      </w:r>
      <w:r w:rsidR="00F96C46">
        <w:t xml:space="preserve"> </w:t>
      </w:r>
      <w:r w:rsidR="005872CB">
        <w:t>&amp;</w:t>
      </w:r>
      <w:r w:rsidR="00F96C46">
        <w:t xml:space="preserve"> </w:t>
      </w:r>
      <w:r>
        <w:t>JavaScript</w:t>
      </w:r>
      <w:r w:rsidR="00F96C46">
        <w:t xml:space="preserve"> </w:t>
      </w:r>
      <w:r w:rsidR="00F96C46" w:rsidRPr="00DB452B">
        <w:rPr>
          <w:b/>
          <w:bCs/>
          <w:color w:val="0D0D0D" w:themeColor="text1" w:themeTint="F2"/>
        </w:rPr>
        <w:t>|</w:t>
      </w:r>
      <w:r w:rsidR="00F96C46" w:rsidRPr="00DB452B">
        <w:rPr>
          <w:color w:val="0D0D0D" w:themeColor="text1" w:themeTint="F2"/>
        </w:rPr>
        <w:t xml:space="preserve"> </w:t>
      </w:r>
      <w:hyperlink r:id="rId14" w:history="1">
        <w:r w:rsidR="000B2064" w:rsidRPr="00EC0499">
          <w:rPr>
            <w:rStyle w:val="Hyperlink"/>
          </w:rPr>
          <w:t>GitHub link</w:t>
        </w:r>
      </w:hyperlink>
      <w:r w:rsidR="00FE26A5">
        <w:t xml:space="preserve"> </w:t>
      </w:r>
      <w:r w:rsidR="00FE26A5" w:rsidRPr="00DB452B">
        <w:rPr>
          <w:b/>
          <w:bCs/>
          <w:color w:val="0D0D0D" w:themeColor="text1" w:themeTint="F2"/>
        </w:rPr>
        <w:t>|</w:t>
      </w:r>
      <w:r w:rsidR="000B2064" w:rsidRPr="00DB452B">
        <w:rPr>
          <w:color w:val="0D0D0D" w:themeColor="text1" w:themeTint="F2"/>
        </w:rPr>
        <w:t xml:space="preserve"> </w:t>
      </w:r>
      <w:hyperlink r:id="rId15" w:history="1">
        <w:r w:rsidR="000B2064" w:rsidRPr="00BB575D">
          <w:rPr>
            <w:rStyle w:val="Hyperlink"/>
          </w:rPr>
          <w:t>Live</w:t>
        </w:r>
      </w:hyperlink>
    </w:p>
    <w:p w14:paraId="63D8EEFE" w14:textId="10C963FE" w:rsidR="009B6BEB" w:rsidRPr="009B6BEB" w:rsidRDefault="00746364" w:rsidP="00463A2F">
      <w:pPr>
        <w:pStyle w:val="Heading5"/>
      </w:pPr>
      <w:r>
        <w:t>Features:</w:t>
      </w:r>
      <w:r w:rsidR="00222CE9">
        <w:t xml:space="preserve"> You can search for any food re</w:t>
      </w:r>
      <w:r w:rsidR="00585547">
        <w:t xml:space="preserve">cipe, bookmark </w:t>
      </w:r>
      <w:r w:rsidR="00034447">
        <w:t>recipes,</w:t>
      </w:r>
      <w:r w:rsidR="00585547">
        <w:t xml:space="preserve"> </w:t>
      </w:r>
      <w:r w:rsidR="0061690A">
        <w:t>and add your own recipes.</w:t>
      </w:r>
    </w:p>
    <w:p w14:paraId="34708FC5" w14:textId="170E7432" w:rsidR="00EC0499" w:rsidRDefault="000736F0" w:rsidP="00EC0499">
      <w:pPr>
        <w:pStyle w:val="Heading3"/>
      </w:pPr>
      <w:r>
        <w:t xml:space="preserve">Order food </w:t>
      </w:r>
      <w:r w:rsidR="0071767F">
        <w:t>app:</w:t>
      </w:r>
    </w:p>
    <w:p w14:paraId="3B9B34DC" w14:textId="1AE00A7E" w:rsidR="0071767F" w:rsidRDefault="00C2084C" w:rsidP="0071767F">
      <w:r w:rsidRPr="00C2084C">
        <w:t xml:space="preserve">This was the big project of React course with Maximilian </w:t>
      </w:r>
      <w:proofErr w:type="spellStart"/>
      <w:r w:rsidRPr="00C2084C">
        <w:t>Schwarzmüller</w:t>
      </w:r>
      <w:proofErr w:type="spellEnd"/>
      <w:r w:rsidRPr="00C2084C">
        <w:t xml:space="preserve"> in React - The Complete Guide (incl Hooks, React Router, Redux) course</w:t>
      </w:r>
    </w:p>
    <w:p w14:paraId="1FFF3FA5" w14:textId="50E829CA" w:rsidR="00C2084C" w:rsidRPr="0071767F" w:rsidRDefault="00C073FB" w:rsidP="0071767F">
      <w:r>
        <w:t>Technologies: ReactJS</w:t>
      </w:r>
      <w:r w:rsidR="005872CB">
        <w:t xml:space="preserve"> </w:t>
      </w:r>
      <w:r w:rsidR="00FE26A5" w:rsidRPr="00DB452B">
        <w:rPr>
          <w:b/>
          <w:bCs/>
          <w:color w:val="0D0D0D" w:themeColor="text1" w:themeTint="F2"/>
        </w:rPr>
        <w:t>|</w:t>
      </w:r>
      <w:r w:rsidR="00FE26A5">
        <w:t xml:space="preserve"> </w:t>
      </w:r>
      <w:hyperlink r:id="rId16" w:history="1">
        <w:r w:rsidR="00FE26A5" w:rsidRPr="00DB452B">
          <w:rPr>
            <w:rStyle w:val="Hyperlink"/>
          </w:rPr>
          <w:t>GitHub link</w:t>
        </w:r>
      </w:hyperlink>
      <w:r w:rsidR="00FE26A5">
        <w:t xml:space="preserve"> </w:t>
      </w:r>
      <w:r w:rsidR="00FE26A5" w:rsidRPr="00DB452B">
        <w:rPr>
          <w:b/>
          <w:bCs/>
          <w:color w:val="0D0D0D" w:themeColor="text1" w:themeTint="F2"/>
        </w:rPr>
        <w:t>|</w:t>
      </w:r>
      <w:r w:rsidR="00FE26A5" w:rsidRPr="00DB452B">
        <w:rPr>
          <w:color w:val="0D0D0D" w:themeColor="text1" w:themeTint="F2"/>
        </w:rPr>
        <w:t xml:space="preserve"> </w:t>
      </w:r>
      <w:hyperlink r:id="rId17" w:history="1">
        <w:r w:rsidR="00FE26A5" w:rsidRPr="00426904">
          <w:rPr>
            <w:rStyle w:val="Hyperlink"/>
          </w:rPr>
          <w:t>Live</w:t>
        </w:r>
      </w:hyperlink>
    </w:p>
    <w:p w14:paraId="7523DC88" w14:textId="77777777" w:rsidR="00034447" w:rsidRPr="00034447" w:rsidRDefault="00034447" w:rsidP="00034447"/>
    <w:p w14:paraId="4E900682" w14:textId="77777777" w:rsidR="00886977" w:rsidRPr="00674ACB" w:rsidRDefault="00886977" w:rsidP="00097271">
      <w:pPr>
        <w:pStyle w:val="Heading1"/>
        <w:jc w:val="center"/>
        <w:rPr>
          <w:lang w:eastAsia="en-US"/>
        </w:rPr>
      </w:pPr>
      <w:r>
        <w:rPr>
          <w:lang w:eastAsia="en-US"/>
        </w:rPr>
        <w:t>Certificates</w:t>
      </w:r>
    </w:p>
    <w:p w14:paraId="40CADC4B" w14:textId="0A3B84CF" w:rsidR="00886977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18" w:history="1">
        <w:r w:rsidR="00E02675" w:rsidRPr="00033A32">
          <w:rPr>
            <w:rStyle w:val="Hyperlink"/>
            <w:sz w:val="24"/>
            <w:szCs w:val="24"/>
          </w:rPr>
          <w:t>The Complete Node.js Developer Course (3rd Edition)</w:t>
        </w:r>
      </w:hyperlink>
      <w:r w:rsidR="00805A5E" w:rsidRPr="00033A32">
        <w:rPr>
          <w:sz w:val="24"/>
          <w:szCs w:val="24"/>
        </w:rPr>
        <w:t xml:space="preserve"> (</w:t>
      </w:r>
      <w:hyperlink r:id="rId19" w:history="1">
        <w:r w:rsidR="00805A5E" w:rsidRPr="00033A32">
          <w:rPr>
            <w:rStyle w:val="Hyperlink"/>
            <w:sz w:val="24"/>
            <w:szCs w:val="24"/>
          </w:rPr>
          <w:t>certificate</w:t>
        </w:r>
      </w:hyperlink>
      <w:r w:rsidR="00805A5E" w:rsidRPr="00033A32">
        <w:rPr>
          <w:sz w:val="24"/>
          <w:szCs w:val="24"/>
        </w:rPr>
        <w:t>) (35h)</w:t>
      </w:r>
    </w:p>
    <w:p w14:paraId="0481FA60" w14:textId="769AF8A8" w:rsidR="00422B78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0" w:history="1">
        <w:r w:rsidR="00881E9A" w:rsidRPr="00033A32">
          <w:rPr>
            <w:rStyle w:val="Hyperlink"/>
            <w:sz w:val="24"/>
            <w:szCs w:val="24"/>
          </w:rPr>
          <w:t>React - The Complete Guide (incl Hooks, React Router, Redux)</w:t>
        </w:r>
      </w:hyperlink>
      <w:r w:rsidR="00805A5E" w:rsidRPr="00033A32">
        <w:rPr>
          <w:sz w:val="24"/>
          <w:szCs w:val="24"/>
        </w:rPr>
        <w:t xml:space="preserve"> (</w:t>
      </w:r>
      <w:hyperlink r:id="rId21" w:history="1">
        <w:r w:rsidR="00805A5E" w:rsidRPr="00033A32">
          <w:rPr>
            <w:rStyle w:val="Hyperlink"/>
            <w:sz w:val="24"/>
            <w:szCs w:val="24"/>
          </w:rPr>
          <w:t>certificate</w:t>
        </w:r>
      </w:hyperlink>
      <w:r w:rsidR="00805A5E" w:rsidRPr="00033A32">
        <w:rPr>
          <w:sz w:val="24"/>
          <w:szCs w:val="24"/>
        </w:rPr>
        <w:t>) (48h)</w:t>
      </w:r>
    </w:p>
    <w:p w14:paraId="669ECB29" w14:textId="19100373" w:rsidR="00881E9A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2" w:history="1">
        <w:r w:rsidR="003473CE" w:rsidRPr="00033A32">
          <w:rPr>
            <w:rStyle w:val="Hyperlink"/>
            <w:sz w:val="24"/>
            <w:szCs w:val="24"/>
          </w:rPr>
          <w:t>The Complete JavaScript Course 2022: From Zero to Expert!</w:t>
        </w:r>
      </w:hyperlink>
      <w:r w:rsidR="003473CE" w:rsidRPr="00033A32">
        <w:rPr>
          <w:sz w:val="24"/>
          <w:szCs w:val="24"/>
        </w:rPr>
        <w:t xml:space="preserve"> </w:t>
      </w:r>
      <w:r w:rsidR="003473CE" w:rsidRPr="00033A32">
        <w:rPr>
          <w:color w:val="auto"/>
          <w:sz w:val="24"/>
          <w:szCs w:val="24"/>
        </w:rPr>
        <w:t>(</w:t>
      </w:r>
      <w:hyperlink r:id="rId23" w:history="1">
        <w:r w:rsidR="003473CE" w:rsidRPr="00033A32">
          <w:rPr>
            <w:rStyle w:val="Hyperlink"/>
            <w:sz w:val="24"/>
            <w:szCs w:val="24"/>
          </w:rPr>
          <w:t>certificate</w:t>
        </w:r>
      </w:hyperlink>
      <w:r w:rsidR="003473CE" w:rsidRPr="00033A32">
        <w:rPr>
          <w:color w:val="auto"/>
          <w:sz w:val="24"/>
          <w:szCs w:val="24"/>
        </w:rPr>
        <w:t>) (69h)</w:t>
      </w:r>
    </w:p>
    <w:p w14:paraId="2B8FF856" w14:textId="77777777" w:rsidR="00223FDA" w:rsidRPr="00223FDA" w:rsidRDefault="00FE4C1A" w:rsidP="004919B2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4" w:history="1">
        <w:r w:rsidR="00AC7B7F" w:rsidRPr="00033A32">
          <w:rPr>
            <w:rStyle w:val="Hyperlink"/>
            <w:sz w:val="24"/>
            <w:szCs w:val="24"/>
          </w:rPr>
          <w:t>Build Responsive Real-World Websites with HTML and CSS</w:t>
        </w:r>
      </w:hyperlink>
      <w:r w:rsidR="00AC7B7F" w:rsidRPr="00033A32">
        <w:rPr>
          <w:sz w:val="24"/>
          <w:szCs w:val="24"/>
        </w:rPr>
        <w:t xml:space="preserve"> </w:t>
      </w:r>
      <w:r w:rsidR="00AC7B7F" w:rsidRPr="00033A32">
        <w:rPr>
          <w:color w:val="auto"/>
          <w:sz w:val="24"/>
          <w:szCs w:val="24"/>
        </w:rPr>
        <w:t>(</w:t>
      </w:r>
      <w:hyperlink r:id="rId25" w:history="1">
        <w:r w:rsidR="00AC7B7F" w:rsidRPr="00033A32">
          <w:rPr>
            <w:rStyle w:val="Hyperlink"/>
            <w:sz w:val="24"/>
            <w:szCs w:val="24"/>
          </w:rPr>
          <w:t>certificate</w:t>
        </w:r>
      </w:hyperlink>
      <w:r w:rsidR="00AC7B7F" w:rsidRPr="00033A32">
        <w:rPr>
          <w:color w:val="auto"/>
          <w:sz w:val="24"/>
          <w:szCs w:val="24"/>
        </w:rPr>
        <w:t>) (</w:t>
      </w:r>
      <w:r w:rsidR="009F0DA9" w:rsidRPr="00033A32">
        <w:rPr>
          <w:color w:val="auto"/>
          <w:sz w:val="24"/>
          <w:szCs w:val="24"/>
        </w:rPr>
        <w:t>3</w:t>
      </w:r>
      <w:r w:rsidR="00B10FE0" w:rsidRPr="00033A32">
        <w:rPr>
          <w:color w:val="auto"/>
          <w:sz w:val="24"/>
          <w:szCs w:val="24"/>
        </w:rPr>
        <w:t>7</w:t>
      </w:r>
      <w:r w:rsidR="005C6A0A" w:rsidRPr="00033A32">
        <w:rPr>
          <w:color w:val="auto"/>
          <w:sz w:val="24"/>
          <w:szCs w:val="24"/>
        </w:rPr>
        <w:t>h</w:t>
      </w:r>
      <w:r w:rsidR="00B10FE0" w:rsidRPr="00033A32">
        <w:rPr>
          <w:color w:val="auto"/>
          <w:sz w:val="24"/>
          <w:szCs w:val="24"/>
        </w:rPr>
        <w:t xml:space="preserve"> 30m</w:t>
      </w:r>
      <w:r w:rsidR="005C6A0A" w:rsidRPr="00033A32">
        <w:rPr>
          <w:color w:val="auto"/>
          <w:sz w:val="24"/>
          <w:szCs w:val="24"/>
        </w:rPr>
        <w:t>)</w:t>
      </w:r>
    </w:p>
    <w:p w14:paraId="04B7F652" w14:textId="1B18B551" w:rsidR="004919B2" w:rsidRPr="004919B2" w:rsidRDefault="004919B2" w:rsidP="00662F6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6" w:history="1">
        <w:r w:rsidRPr="00317481">
          <w:rPr>
            <w:rStyle w:val="Hyperlink"/>
          </w:rPr>
          <w:t>AWS Certified Cloud Practitioner (CLF-C01)</w:t>
        </w:r>
      </w:hyperlink>
      <w:r>
        <w:t xml:space="preserve">  </w:t>
      </w:r>
      <w:r w:rsidR="00223FDA">
        <w:t>(</w:t>
      </w:r>
      <w:hyperlink r:id="rId27" w:history="1">
        <w:r w:rsidR="00223FDA" w:rsidRPr="00662F67">
          <w:rPr>
            <w:rStyle w:val="Hyperlink"/>
          </w:rPr>
          <w:t>certificate</w:t>
        </w:r>
      </w:hyperlink>
      <w:r w:rsidR="00223FDA">
        <w:t xml:space="preserve">) </w:t>
      </w:r>
      <w:r w:rsidR="00662F67">
        <w:t>(16h 12m)</w:t>
      </w:r>
    </w:p>
    <w:p w14:paraId="1FE71AEA" w14:textId="72E3276E" w:rsidR="004919B2" w:rsidRPr="00033A32" w:rsidRDefault="004919B2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28" w:history="1">
        <w:r w:rsidRPr="00317481">
          <w:rPr>
            <w:rStyle w:val="Hyperlink"/>
          </w:rPr>
          <w:t>AWS Certified Solutions Architect - Associate (SAA-C02)</w:t>
        </w:r>
      </w:hyperlink>
      <w:r w:rsidR="00A5057B">
        <w:t xml:space="preserve"> (</w:t>
      </w:r>
      <w:hyperlink r:id="rId29" w:history="1">
        <w:r w:rsidR="00A5057B" w:rsidRPr="00A5057B">
          <w:rPr>
            <w:rStyle w:val="Hyperlink"/>
          </w:rPr>
          <w:t>certificate</w:t>
        </w:r>
      </w:hyperlink>
      <w:r w:rsidR="00A5057B">
        <w:t>) (45h)</w:t>
      </w:r>
    </w:p>
    <w:p w14:paraId="1EA9AE6C" w14:textId="1C87F338" w:rsidR="00AE6553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0" w:history="1">
        <w:r w:rsidR="003660D8" w:rsidRPr="00033A32">
          <w:rPr>
            <w:rStyle w:val="Hyperlink"/>
            <w:sz w:val="24"/>
            <w:szCs w:val="24"/>
          </w:rPr>
          <w:t>Programming Foundations: Fundamentals</w:t>
        </w:r>
      </w:hyperlink>
      <w:r w:rsidR="003660D8" w:rsidRPr="00033A32">
        <w:rPr>
          <w:sz w:val="24"/>
          <w:szCs w:val="24"/>
        </w:rPr>
        <w:t xml:space="preserve"> (</w:t>
      </w:r>
      <w:hyperlink r:id="rId31" w:history="1">
        <w:r w:rsidR="003660D8" w:rsidRPr="00033A32">
          <w:rPr>
            <w:rStyle w:val="Hyperlink"/>
            <w:sz w:val="24"/>
            <w:szCs w:val="24"/>
          </w:rPr>
          <w:t>certificate</w:t>
        </w:r>
      </w:hyperlink>
      <w:r w:rsidR="003660D8" w:rsidRPr="00033A32">
        <w:rPr>
          <w:sz w:val="24"/>
          <w:szCs w:val="24"/>
        </w:rPr>
        <w:t>) (2h</w:t>
      </w:r>
      <w:r w:rsidR="005B4C12" w:rsidRPr="00033A32">
        <w:rPr>
          <w:sz w:val="24"/>
          <w:szCs w:val="24"/>
        </w:rPr>
        <w:t xml:space="preserve"> 6m</w:t>
      </w:r>
      <w:r w:rsidR="003660D8" w:rsidRPr="00033A32">
        <w:rPr>
          <w:sz w:val="24"/>
          <w:szCs w:val="24"/>
        </w:rPr>
        <w:t>)</w:t>
      </w:r>
    </w:p>
    <w:p w14:paraId="6EF8A49B" w14:textId="624354C1" w:rsidR="00F90A4F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2" w:history="1">
        <w:r w:rsidR="00F90A4F" w:rsidRPr="00033A32">
          <w:rPr>
            <w:rStyle w:val="Hyperlink"/>
            <w:sz w:val="24"/>
            <w:szCs w:val="24"/>
          </w:rPr>
          <w:t>Programming Foundations: Beyond the Fundamentals</w:t>
        </w:r>
      </w:hyperlink>
      <w:r w:rsidR="00F90A4F" w:rsidRPr="00033A32">
        <w:rPr>
          <w:sz w:val="24"/>
          <w:szCs w:val="24"/>
        </w:rPr>
        <w:t xml:space="preserve"> (</w:t>
      </w:r>
      <w:hyperlink r:id="rId33" w:history="1">
        <w:r w:rsidR="00F90A4F" w:rsidRPr="00033A32">
          <w:rPr>
            <w:rStyle w:val="Hyperlink"/>
            <w:sz w:val="24"/>
            <w:szCs w:val="24"/>
          </w:rPr>
          <w:t>certificate</w:t>
        </w:r>
      </w:hyperlink>
      <w:r w:rsidR="00F90A4F" w:rsidRPr="00033A32">
        <w:rPr>
          <w:sz w:val="24"/>
          <w:szCs w:val="24"/>
        </w:rPr>
        <w:t>) (</w:t>
      </w:r>
      <w:r w:rsidR="003D29D7" w:rsidRPr="00033A32">
        <w:rPr>
          <w:sz w:val="24"/>
          <w:szCs w:val="24"/>
        </w:rPr>
        <w:t>2h</w:t>
      </w:r>
      <w:r w:rsidR="005B4C12" w:rsidRPr="00033A32">
        <w:rPr>
          <w:sz w:val="24"/>
          <w:szCs w:val="24"/>
        </w:rPr>
        <w:t xml:space="preserve"> 4m</w:t>
      </w:r>
      <w:r w:rsidR="003D29D7" w:rsidRPr="00033A32">
        <w:rPr>
          <w:sz w:val="24"/>
          <w:szCs w:val="24"/>
        </w:rPr>
        <w:t>)</w:t>
      </w:r>
    </w:p>
    <w:p w14:paraId="5BD9F241" w14:textId="39FD9E9C" w:rsidR="003D29D7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4" w:history="1">
        <w:r w:rsidR="00412276" w:rsidRPr="00033A32">
          <w:rPr>
            <w:rStyle w:val="Hyperlink"/>
            <w:sz w:val="24"/>
            <w:szCs w:val="24"/>
          </w:rPr>
          <w:t>Programming Foundations: Object-Oriented Design</w:t>
        </w:r>
      </w:hyperlink>
      <w:r w:rsidR="00412276" w:rsidRPr="00033A32">
        <w:rPr>
          <w:sz w:val="24"/>
          <w:szCs w:val="24"/>
        </w:rPr>
        <w:t xml:space="preserve"> (</w:t>
      </w:r>
      <w:hyperlink r:id="rId35" w:history="1">
        <w:r w:rsidR="00412276" w:rsidRPr="00033A32">
          <w:rPr>
            <w:rStyle w:val="Hyperlink"/>
            <w:sz w:val="24"/>
            <w:szCs w:val="24"/>
          </w:rPr>
          <w:t>certificate</w:t>
        </w:r>
      </w:hyperlink>
      <w:r w:rsidR="00412276" w:rsidRPr="00033A32">
        <w:rPr>
          <w:sz w:val="24"/>
          <w:szCs w:val="24"/>
        </w:rPr>
        <w:t>) (</w:t>
      </w:r>
      <w:r w:rsidR="005B4C12" w:rsidRPr="00033A32">
        <w:rPr>
          <w:sz w:val="24"/>
          <w:szCs w:val="24"/>
        </w:rPr>
        <w:t>2</w:t>
      </w:r>
      <w:r w:rsidR="003E6439" w:rsidRPr="00033A32">
        <w:rPr>
          <w:sz w:val="24"/>
          <w:szCs w:val="24"/>
        </w:rPr>
        <w:t>h</w:t>
      </w:r>
      <w:r w:rsidR="005B4C12" w:rsidRPr="00033A32">
        <w:rPr>
          <w:sz w:val="24"/>
          <w:szCs w:val="24"/>
        </w:rPr>
        <w:t xml:space="preserve"> 40m</w:t>
      </w:r>
      <w:r w:rsidR="003E6439" w:rsidRPr="00033A32">
        <w:rPr>
          <w:sz w:val="24"/>
          <w:szCs w:val="24"/>
        </w:rPr>
        <w:t>)</w:t>
      </w:r>
    </w:p>
    <w:p w14:paraId="51BAAAED" w14:textId="3DD01AC7" w:rsidR="00B524E0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6" w:history="1">
        <w:r w:rsidR="00B524E0" w:rsidRPr="00033A32">
          <w:rPr>
            <w:rStyle w:val="Hyperlink"/>
            <w:sz w:val="24"/>
            <w:szCs w:val="24"/>
          </w:rPr>
          <w:t>Programming Foundations: Data Structures</w:t>
        </w:r>
      </w:hyperlink>
      <w:r w:rsidR="00B524E0" w:rsidRPr="00033A32">
        <w:rPr>
          <w:sz w:val="24"/>
          <w:szCs w:val="24"/>
        </w:rPr>
        <w:t xml:space="preserve"> </w:t>
      </w:r>
      <w:r w:rsidR="006D34E3" w:rsidRPr="00033A32">
        <w:rPr>
          <w:sz w:val="24"/>
          <w:szCs w:val="24"/>
        </w:rPr>
        <w:t>(</w:t>
      </w:r>
      <w:hyperlink r:id="rId37" w:history="1">
        <w:r w:rsidR="006D34E3" w:rsidRPr="00033A32">
          <w:rPr>
            <w:rStyle w:val="Hyperlink"/>
            <w:sz w:val="24"/>
            <w:szCs w:val="24"/>
          </w:rPr>
          <w:t>certificate</w:t>
        </w:r>
      </w:hyperlink>
      <w:r w:rsidR="006D34E3" w:rsidRPr="00033A32">
        <w:rPr>
          <w:sz w:val="24"/>
          <w:szCs w:val="24"/>
        </w:rPr>
        <w:t>) (2h 20m)</w:t>
      </w:r>
    </w:p>
    <w:p w14:paraId="0E8DBD5E" w14:textId="3937E416" w:rsidR="006725C2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38" w:history="1">
        <w:r w:rsidR="0028092C" w:rsidRPr="00033A32">
          <w:rPr>
            <w:rStyle w:val="Hyperlink"/>
            <w:sz w:val="24"/>
            <w:szCs w:val="24"/>
          </w:rPr>
          <w:t>Programming Foundations: Algorithms</w:t>
        </w:r>
      </w:hyperlink>
      <w:r w:rsidR="0028092C" w:rsidRPr="00033A32">
        <w:rPr>
          <w:sz w:val="24"/>
          <w:szCs w:val="24"/>
        </w:rPr>
        <w:t xml:space="preserve"> (</w:t>
      </w:r>
      <w:hyperlink r:id="rId39" w:history="1">
        <w:r w:rsidR="0028092C" w:rsidRPr="00033A32">
          <w:rPr>
            <w:rStyle w:val="Hyperlink"/>
            <w:sz w:val="24"/>
            <w:szCs w:val="24"/>
          </w:rPr>
          <w:t>certificate</w:t>
        </w:r>
      </w:hyperlink>
      <w:r w:rsidR="0028092C" w:rsidRPr="00033A32">
        <w:rPr>
          <w:sz w:val="24"/>
          <w:szCs w:val="24"/>
        </w:rPr>
        <w:t>) (</w:t>
      </w:r>
      <w:r w:rsidR="00B10FE0" w:rsidRPr="00033A32">
        <w:rPr>
          <w:sz w:val="24"/>
          <w:szCs w:val="24"/>
        </w:rPr>
        <w:t>1</w:t>
      </w:r>
      <w:r w:rsidR="005B4C12" w:rsidRPr="00033A32">
        <w:rPr>
          <w:sz w:val="24"/>
          <w:szCs w:val="24"/>
        </w:rPr>
        <w:t>h</w:t>
      </w:r>
      <w:r w:rsidR="00B10FE0" w:rsidRPr="00033A32">
        <w:rPr>
          <w:sz w:val="24"/>
          <w:szCs w:val="24"/>
        </w:rPr>
        <w:t xml:space="preserve"> 45m</w:t>
      </w:r>
      <w:r w:rsidR="005B4C12" w:rsidRPr="00033A32">
        <w:rPr>
          <w:sz w:val="24"/>
          <w:szCs w:val="24"/>
        </w:rPr>
        <w:t>)</w:t>
      </w:r>
    </w:p>
    <w:p w14:paraId="7BC86EF4" w14:textId="6F526C13" w:rsidR="005B4C12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0" w:history="1">
        <w:r w:rsidR="005B4C12" w:rsidRPr="00033A32">
          <w:rPr>
            <w:rStyle w:val="Hyperlink"/>
            <w:sz w:val="24"/>
            <w:szCs w:val="24"/>
          </w:rPr>
          <w:t>Programming Foundations: Design Patterns</w:t>
        </w:r>
      </w:hyperlink>
      <w:r w:rsidR="00B10FE0" w:rsidRPr="00033A32">
        <w:rPr>
          <w:sz w:val="24"/>
          <w:szCs w:val="24"/>
        </w:rPr>
        <w:t xml:space="preserve"> </w:t>
      </w:r>
      <w:r w:rsidR="00B10FE0" w:rsidRPr="00033A32">
        <w:rPr>
          <w:color w:val="auto"/>
          <w:sz w:val="24"/>
          <w:szCs w:val="24"/>
        </w:rPr>
        <w:t>(</w:t>
      </w:r>
      <w:hyperlink r:id="rId41" w:history="1">
        <w:r w:rsidR="00B10FE0" w:rsidRPr="00033A32">
          <w:rPr>
            <w:rStyle w:val="Hyperlink"/>
            <w:sz w:val="24"/>
            <w:szCs w:val="24"/>
          </w:rPr>
          <w:t>certificate</w:t>
        </w:r>
      </w:hyperlink>
      <w:r w:rsidR="00B10FE0" w:rsidRPr="00033A32">
        <w:rPr>
          <w:color w:val="auto"/>
          <w:sz w:val="24"/>
          <w:szCs w:val="24"/>
        </w:rPr>
        <w:t>) (</w:t>
      </w:r>
      <w:r w:rsidR="00B524E0" w:rsidRPr="00033A32">
        <w:rPr>
          <w:color w:val="auto"/>
          <w:sz w:val="24"/>
          <w:szCs w:val="24"/>
        </w:rPr>
        <w:t>1h 44m)</w:t>
      </w:r>
    </w:p>
    <w:p w14:paraId="398F61F2" w14:textId="1DC0611A" w:rsidR="0030649C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2" w:history="1">
        <w:r w:rsidR="0030649C" w:rsidRPr="00033A32">
          <w:rPr>
            <w:rStyle w:val="Hyperlink"/>
            <w:sz w:val="24"/>
            <w:szCs w:val="24"/>
          </w:rPr>
          <w:t>Programming Foundations: Databases</w:t>
        </w:r>
      </w:hyperlink>
      <w:r w:rsidR="0030649C" w:rsidRPr="00033A32">
        <w:rPr>
          <w:sz w:val="24"/>
          <w:szCs w:val="24"/>
        </w:rPr>
        <w:t xml:space="preserve"> (</w:t>
      </w:r>
      <w:hyperlink r:id="rId43" w:history="1">
        <w:r w:rsidR="0030649C" w:rsidRPr="00033A32">
          <w:rPr>
            <w:rStyle w:val="Hyperlink"/>
            <w:sz w:val="24"/>
            <w:szCs w:val="24"/>
          </w:rPr>
          <w:t>certificate</w:t>
        </w:r>
      </w:hyperlink>
      <w:r w:rsidR="0030649C" w:rsidRPr="00033A32">
        <w:rPr>
          <w:sz w:val="24"/>
          <w:szCs w:val="24"/>
        </w:rPr>
        <w:t>) (1h 25m)</w:t>
      </w:r>
    </w:p>
    <w:p w14:paraId="0F9C8F89" w14:textId="413F22A3" w:rsidR="0030649C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4" w:history="1">
        <w:r w:rsidR="0082744A" w:rsidRPr="00033A32">
          <w:rPr>
            <w:rStyle w:val="Hyperlink"/>
            <w:sz w:val="24"/>
            <w:szCs w:val="24"/>
          </w:rPr>
          <w:t>Programming Foundations: APIs and Web Services</w:t>
        </w:r>
      </w:hyperlink>
      <w:r w:rsidR="0082744A" w:rsidRPr="00033A32">
        <w:rPr>
          <w:sz w:val="24"/>
          <w:szCs w:val="24"/>
        </w:rPr>
        <w:t xml:space="preserve"> (</w:t>
      </w:r>
      <w:hyperlink r:id="rId45" w:history="1">
        <w:r w:rsidR="0082744A" w:rsidRPr="00033A32">
          <w:rPr>
            <w:rStyle w:val="Hyperlink"/>
            <w:sz w:val="24"/>
            <w:szCs w:val="24"/>
          </w:rPr>
          <w:t>certificate</w:t>
        </w:r>
      </w:hyperlink>
      <w:r w:rsidR="0082744A" w:rsidRPr="00033A32">
        <w:rPr>
          <w:sz w:val="24"/>
          <w:szCs w:val="24"/>
        </w:rPr>
        <w:t>) (1h 14m)</w:t>
      </w:r>
    </w:p>
    <w:p w14:paraId="468BED72" w14:textId="165F7C8E" w:rsidR="0033215B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6" w:history="1">
        <w:r w:rsidR="0033215B" w:rsidRPr="00033A32">
          <w:rPr>
            <w:rStyle w:val="Hyperlink"/>
            <w:sz w:val="24"/>
            <w:szCs w:val="24"/>
          </w:rPr>
          <w:t>Programming Foundations: Software Testing/QA</w:t>
        </w:r>
      </w:hyperlink>
      <w:r w:rsidR="0033215B" w:rsidRPr="00033A32">
        <w:rPr>
          <w:sz w:val="24"/>
          <w:szCs w:val="24"/>
        </w:rPr>
        <w:t xml:space="preserve"> (</w:t>
      </w:r>
      <w:hyperlink r:id="rId47" w:history="1">
        <w:r w:rsidR="0033215B" w:rsidRPr="00033A32">
          <w:rPr>
            <w:rStyle w:val="Hyperlink"/>
            <w:sz w:val="24"/>
            <w:szCs w:val="24"/>
          </w:rPr>
          <w:t>certificate</w:t>
        </w:r>
      </w:hyperlink>
      <w:r w:rsidR="0033215B" w:rsidRPr="00033A32">
        <w:rPr>
          <w:sz w:val="24"/>
          <w:szCs w:val="24"/>
        </w:rPr>
        <w:t>) (5</w:t>
      </w:r>
      <w:r w:rsidR="00AF34DB" w:rsidRPr="00033A32">
        <w:rPr>
          <w:sz w:val="24"/>
          <w:szCs w:val="24"/>
        </w:rPr>
        <w:t>4m)</w:t>
      </w:r>
    </w:p>
    <w:p w14:paraId="7EFF563D" w14:textId="7C51C575" w:rsidR="00AF34DB" w:rsidRPr="00033A32" w:rsidRDefault="00FE4C1A" w:rsidP="00B35907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48" w:history="1">
        <w:r w:rsidR="00AF34DB" w:rsidRPr="00033A32">
          <w:rPr>
            <w:rStyle w:val="Hyperlink"/>
            <w:sz w:val="24"/>
            <w:szCs w:val="24"/>
          </w:rPr>
          <w:t>Learning GitHub</w:t>
        </w:r>
      </w:hyperlink>
      <w:r w:rsidR="00AF34DB" w:rsidRPr="00033A32">
        <w:rPr>
          <w:sz w:val="24"/>
          <w:szCs w:val="24"/>
        </w:rPr>
        <w:t xml:space="preserve"> (</w:t>
      </w:r>
      <w:hyperlink r:id="rId49" w:history="1">
        <w:r w:rsidR="00AF34DB" w:rsidRPr="00033A32">
          <w:rPr>
            <w:rStyle w:val="Hyperlink"/>
            <w:sz w:val="24"/>
            <w:szCs w:val="24"/>
          </w:rPr>
          <w:t>certificate</w:t>
        </w:r>
      </w:hyperlink>
      <w:r w:rsidR="00AF34DB" w:rsidRPr="00033A32">
        <w:rPr>
          <w:sz w:val="24"/>
          <w:szCs w:val="24"/>
        </w:rPr>
        <w:t>) (2h 11m)</w:t>
      </w:r>
    </w:p>
    <w:p w14:paraId="2F151596" w14:textId="54BED746" w:rsidR="00394A6D" w:rsidRDefault="00E42929" w:rsidP="00097271">
      <w:pPr>
        <w:pStyle w:val="Heading1"/>
        <w:jc w:val="center"/>
      </w:pPr>
      <w:r w:rsidRPr="00097271">
        <w:t>Education</w:t>
      </w:r>
    </w:p>
    <w:p w14:paraId="56E9D915" w14:textId="6504FCB7" w:rsidR="00394A6D" w:rsidRDefault="00597A85" w:rsidP="0099141C">
      <w:pPr>
        <w:pStyle w:val="Heading3"/>
        <w:spacing w:line="360" w:lineRule="auto"/>
        <w:jc w:val="center"/>
      </w:pPr>
      <w:r w:rsidRPr="00674ACB">
        <w:rPr>
          <w:lang w:eastAsia="en-US"/>
        </w:rPr>
        <w:t>Bachelor’s</w:t>
      </w:r>
      <w:r>
        <w:rPr>
          <w:lang w:eastAsia="en-US"/>
        </w:rPr>
        <w:t xml:space="preserve"> </w:t>
      </w:r>
      <w:r w:rsidR="00674ACB" w:rsidRPr="00674ACB">
        <w:rPr>
          <w:lang w:eastAsia="en-US"/>
        </w:rPr>
        <w:t>degree</w:t>
      </w:r>
      <w:r>
        <w:rPr>
          <w:lang w:eastAsia="en-US"/>
        </w:rPr>
        <w:t xml:space="preserve"> of</w:t>
      </w:r>
      <w:r w:rsidR="00674ACB" w:rsidRPr="00674ACB">
        <w:rPr>
          <w:lang w:eastAsia="en-US"/>
        </w:rPr>
        <w:t xml:space="preserve"> computer science </w:t>
      </w:r>
      <w:r w:rsidR="007D00B3">
        <w:t>| </w:t>
      </w:r>
      <w:r w:rsidR="00674ACB">
        <w:t>(2021 – 2025)</w:t>
      </w:r>
      <w:r w:rsidR="007D00B3">
        <w:t> </w:t>
      </w:r>
      <w:r w:rsidR="004D0A48">
        <w:t xml:space="preserve">| </w:t>
      </w:r>
      <w:r w:rsidR="00674ACB" w:rsidRPr="00674ACB">
        <w:rPr>
          <w:lang w:eastAsia="en-US"/>
        </w:rPr>
        <w:t>Helwan University</w:t>
      </w:r>
      <w:r w:rsidR="00676C41">
        <w:rPr>
          <w:lang w:eastAsia="en-US"/>
        </w:rPr>
        <w:t>, Cairo, Egypt.</w:t>
      </w:r>
    </w:p>
    <w:p w14:paraId="259AD7C7" w14:textId="6FCD88A2" w:rsidR="00674ACB" w:rsidRDefault="682C5183" w:rsidP="0045634A">
      <w:pPr>
        <w:jc w:val="center"/>
        <w:rPr>
          <w:lang w:eastAsia="en-US"/>
        </w:rPr>
      </w:pPr>
      <w:bookmarkStart w:id="1" w:name="_Int_KDEzHgDl"/>
      <w:r w:rsidRPr="36AB5A37">
        <w:rPr>
          <w:lang w:eastAsia="en-US"/>
        </w:rPr>
        <w:t>I am</w:t>
      </w:r>
      <w:bookmarkEnd w:id="1"/>
      <w:r w:rsidR="00674ACB" w:rsidRPr="36AB5A37">
        <w:rPr>
          <w:lang w:eastAsia="en-US"/>
        </w:rPr>
        <w:t xml:space="preserve"> in level two with GPA: 3.2 (very good).</w:t>
      </w:r>
    </w:p>
    <w:p w14:paraId="52F42BEB" w14:textId="6997DD47" w:rsidR="00674ACB" w:rsidRDefault="00674ACB" w:rsidP="0045634A">
      <w:pPr>
        <w:jc w:val="center"/>
        <w:rPr>
          <w:lang w:eastAsia="en-US"/>
        </w:rPr>
      </w:pPr>
      <w:r w:rsidRPr="40ADA8D7">
        <w:rPr>
          <w:lang w:eastAsia="en-US"/>
        </w:rPr>
        <w:t>I took a course in self-management in career development center (CDC) “</w:t>
      </w:r>
      <w:hyperlink r:id="rId50">
        <w:r w:rsidRPr="40ADA8D7">
          <w:rPr>
            <w:rStyle w:val="Hyperlink"/>
            <w:lang w:eastAsia="en-US"/>
          </w:rPr>
          <w:t>certificate</w:t>
        </w:r>
      </w:hyperlink>
      <w:bookmarkStart w:id="2" w:name="_Int_IHNqNns2"/>
      <w:r w:rsidR="35A7ECFD" w:rsidRPr="40ADA8D7">
        <w:rPr>
          <w:lang w:eastAsia="en-US"/>
        </w:rPr>
        <w:t>.”</w:t>
      </w:r>
      <w:bookmarkEnd w:id="2"/>
    </w:p>
    <w:p w14:paraId="51992E01" w14:textId="1B797D1D" w:rsidR="00394A6D" w:rsidRDefault="00E42929" w:rsidP="00097271">
      <w:pPr>
        <w:pStyle w:val="Heading1"/>
        <w:jc w:val="center"/>
      </w:pPr>
      <w:r w:rsidRPr="00E42929">
        <w:t>Experience</w:t>
      </w:r>
    </w:p>
    <w:p w14:paraId="7C86B1A1" w14:textId="794369EB" w:rsidR="00394A6D" w:rsidRDefault="00BF56F4">
      <w:pPr>
        <w:pStyle w:val="Heading2"/>
      </w:pPr>
      <w:r>
        <w:t>Software</w:t>
      </w:r>
      <w:r w:rsidR="001D65B3">
        <w:t xml:space="preserve"> Engineer Intern</w:t>
      </w:r>
      <w:r w:rsidR="007D00B3">
        <w:t> | </w:t>
      </w:r>
      <w:r w:rsidR="007D14CD">
        <w:t>Kalbonyan El-marsos</w:t>
      </w:r>
      <w:r w:rsidR="007D00B3">
        <w:t> | </w:t>
      </w:r>
      <w:r w:rsidR="007D14CD">
        <w:t>a</w:t>
      </w:r>
      <w:r w:rsidR="00FB678D">
        <w:t>pr 2022</w:t>
      </w:r>
      <w:r w:rsidR="0077621B">
        <w:t xml:space="preserve"> - </w:t>
      </w:r>
      <w:r w:rsidR="00FB678D">
        <w:t>pre</w:t>
      </w:r>
      <w:r w:rsidR="00675EA3">
        <w:t>sent</w:t>
      </w:r>
    </w:p>
    <w:p w14:paraId="758E61EA" w14:textId="1D93DEBE" w:rsidR="00E941EF" w:rsidRDefault="00E941EF" w:rsidP="00E64C8C">
      <w:pPr>
        <w:pStyle w:val="ListBullet"/>
        <w:numPr>
          <w:ilvl w:val="0"/>
          <w:numId w:val="0"/>
        </w:numPr>
        <w:ind w:left="360" w:hanging="360"/>
      </w:pPr>
      <w:r>
        <w:t xml:space="preserve">in this </w:t>
      </w:r>
      <w:r w:rsidR="00ED1ECA">
        <w:t>intern, I</w:t>
      </w:r>
      <w:r>
        <w:t xml:space="preserve"> have finished the following courses and projects:</w:t>
      </w:r>
    </w:p>
    <w:p w14:paraId="6447E417" w14:textId="3DC699E0" w:rsidR="00E941EF" w:rsidRDefault="00E941EF" w:rsidP="00E64C8C">
      <w:pPr>
        <w:pStyle w:val="ListBullet"/>
        <w:numPr>
          <w:ilvl w:val="0"/>
          <w:numId w:val="0"/>
        </w:numPr>
        <w:ind w:left="360" w:hanging="360"/>
      </w:pPr>
      <w:r>
        <w:t>Courses:</w:t>
      </w:r>
    </w:p>
    <w:p w14:paraId="7E8D4318" w14:textId="77777777" w:rsidR="009E1058" w:rsidRPr="00CE6DA8" w:rsidRDefault="00ED1ECA" w:rsidP="00CE6DA8">
      <w:pPr>
        <w:pStyle w:val="Heading5"/>
        <w:jc w:val="center"/>
      </w:pPr>
      <w:r w:rsidRPr="00CE6DA8">
        <w:t>LinkedIn</w:t>
      </w:r>
      <w:r w:rsidR="00E941EF" w:rsidRPr="00CE6DA8">
        <w:t xml:space="preserve"> </w:t>
      </w:r>
      <w:r w:rsidRPr="00CE6DA8">
        <w:t>courses: -</w:t>
      </w:r>
    </w:p>
    <w:p w14:paraId="332D79EE" w14:textId="58DFF319" w:rsidR="00E941EF" w:rsidRDefault="00FE4C1A" w:rsidP="005B3BE5">
      <w:pPr>
        <w:pStyle w:val="ListBullet"/>
        <w:numPr>
          <w:ilvl w:val="0"/>
          <w:numId w:val="0"/>
        </w:numPr>
      </w:pPr>
      <w:hyperlink r:id="rId51" w:history="1">
        <w:r w:rsidR="00E941EF" w:rsidRPr="00606D36">
          <w:rPr>
            <w:rStyle w:val="Hyperlink"/>
          </w:rPr>
          <w:t>Programming Foundations: Funda</w:t>
        </w:r>
        <w:r w:rsidR="00E941EF" w:rsidRPr="00606D36">
          <w:rPr>
            <w:rStyle w:val="Hyperlink"/>
          </w:rPr>
          <w:t>m</w:t>
        </w:r>
        <w:r w:rsidR="00E941EF" w:rsidRPr="00606D36">
          <w:rPr>
            <w:rStyle w:val="Hyperlink"/>
          </w:rPr>
          <w:t>entals</w:t>
        </w:r>
      </w:hyperlink>
      <w:r w:rsidR="00E941EF">
        <w:t xml:space="preserve"> </w:t>
      </w:r>
      <w:r w:rsidR="00C2084C" w:rsidRPr="005B3BE5">
        <w:rPr>
          <w:b/>
          <w:bCs/>
          <w:color w:val="0D0D0D" w:themeColor="text1" w:themeTint="F2"/>
        </w:rPr>
        <w:t>|</w:t>
      </w:r>
      <w:r w:rsidR="00C2084C">
        <w:t xml:space="preserve"> </w:t>
      </w:r>
      <w:hyperlink r:id="rId52" w:history="1">
        <w:r w:rsidR="00E941EF" w:rsidRPr="00606D36">
          <w:rPr>
            <w:rStyle w:val="Hyperlink"/>
          </w:rPr>
          <w:t>Programming Foundations: Beyond the Fundamentals</w:t>
        </w:r>
      </w:hyperlink>
      <w:r w:rsidR="00767B7E">
        <w:t xml:space="preserve"> </w:t>
      </w:r>
      <w:hyperlink r:id="rId53" w:history="1">
        <w:r w:rsidR="00E941EF" w:rsidRPr="00606D36">
          <w:rPr>
            <w:rStyle w:val="Hyperlink"/>
          </w:rPr>
          <w:t>Programming Foundations: Object-Oriented Design</w:t>
        </w:r>
      </w:hyperlink>
      <w:r w:rsidR="00767B7E">
        <w:t xml:space="preserve"> </w:t>
      </w:r>
      <w:r w:rsidR="00767B7E" w:rsidRPr="005B3BE5">
        <w:rPr>
          <w:b/>
          <w:bCs/>
          <w:color w:val="0D0D0D" w:themeColor="text1" w:themeTint="F2"/>
        </w:rPr>
        <w:t>|</w:t>
      </w:r>
      <w:r w:rsidR="00767B7E">
        <w:t xml:space="preserve"> </w:t>
      </w:r>
      <w:hyperlink r:id="rId54" w:history="1">
        <w:r w:rsidR="00E941EF" w:rsidRPr="00606D36">
          <w:rPr>
            <w:rStyle w:val="Hyperlink"/>
          </w:rPr>
          <w:t>Programming Foundations: Data Structures</w:t>
        </w:r>
      </w:hyperlink>
    </w:p>
    <w:p w14:paraId="35C402E1" w14:textId="000B9650" w:rsidR="00E941EF" w:rsidRDefault="00FE4C1A" w:rsidP="00EB72F9">
      <w:pPr>
        <w:pStyle w:val="ListBullet"/>
        <w:numPr>
          <w:ilvl w:val="0"/>
          <w:numId w:val="0"/>
        </w:numPr>
        <w:ind w:left="360" w:hanging="360"/>
      </w:pPr>
      <w:hyperlink r:id="rId55" w:history="1">
        <w:r w:rsidR="00E941EF" w:rsidRPr="00ED1DED">
          <w:rPr>
            <w:rStyle w:val="Hyperlink"/>
          </w:rPr>
          <w:t>Programming Foundations: Algorithms</w:t>
        </w:r>
      </w:hyperlink>
      <w:r w:rsidR="00767B7E">
        <w:t xml:space="preserve"> </w:t>
      </w:r>
      <w:r w:rsidR="00767B7E" w:rsidRPr="005B3BE5">
        <w:rPr>
          <w:b/>
          <w:bCs/>
          <w:color w:val="0D0D0D" w:themeColor="text1" w:themeTint="F2"/>
        </w:rPr>
        <w:t>|</w:t>
      </w:r>
      <w:r w:rsidR="00767B7E">
        <w:t xml:space="preserve"> </w:t>
      </w:r>
      <w:hyperlink r:id="rId56" w:history="1">
        <w:r w:rsidR="00E941EF" w:rsidRPr="00ED1DED">
          <w:rPr>
            <w:rStyle w:val="Hyperlink"/>
          </w:rPr>
          <w:t>Programming Foundations: Design Patterns</w:t>
        </w:r>
      </w:hyperlink>
    </w:p>
    <w:p w14:paraId="4FBC7562" w14:textId="27267B97" w:rsidR="00E941EF" w:rsidRDefault="00FE4C1A" w:rsidP="00EB72F9">
      <w:pPr>
        <w:pStyle w:val="ListBullet"/>
        <w:numPr>
          <w:ilvl w:val="0"/>
          <w:numId w:val="0"/>
        </w:numPr>
        <w:ind w:left="360" w:hanging="360"/>
      </w:pPr>
      <w:hyperlink r:id="rId57" w:history="1">
        <w:r w:rsidR="00E941EF" w:rsidRPr="00ED1DED">
          <w:rPr>
            <w:rStyle w:val="Hyperlink"/>
          </w:rPr>
          <w:t>Programming Foundations: Databases</w:t>
        </w:r>
      </w:hyperlink>
      <w:r w:rsidR="00767B7E">
        <w:t xml:space="preserve"> </w:t>
      </w:r>
      <w:r w:rsidR="00767B7E" w:rsidRPr="005B3BE5">
        <w:rPr>
          <w:b/>
          <w:bCs/>
          <w:color w:val="0D0D0D" w:themeColor="text1" w:themeTint="F2"/>
        </w:rPr>
        <w:t>|</w:t>
      </w:r>
      <w:r w:rsidR="00767B7E" w:rsidRPr="005B3BE5">
        <w:rPr>
          <w:color w:val="0D0D0D" w:themeColor="text1" w:themeTint="F2"/>
        </w:rPr>
        <w:t xml:space="preserve"> </w:t>
      </w:r>
      <w:hyperlink r:id="rId58" w:history="1">
        <w:r w:rsidR="00E941EF" w:rsidRPr="00ED1DED">
          <w:rPr>
            <w:rStyle w:val="Hyperlink"/>
          </w:rPr>
          <w:t>Programming Foundations: APIs and Web Services</w:t>
        </w:r>
      </w:hyperlink>
    </w:p>
    <w:p w14:paraId="4E54725B" w14:textId="5BE8C479" w:rsidR="00E941EF" w:rsidRDefault="00FE4C1A" w:rsidP="00EB72F9">
      <w:pPr>
        <w:pStyle w:val="ListBullet"/>
        <w:numPr>
          <w:ilvl w:val="0"/>
          <w:numId w:val="0"/>
        </w:numPr>
        <w:ind w:left="360" w:hanging="360"/>
      </w:pPr>
      <w:hyperlink r:id="rId59" w:history="1">
        <w:r w:rsidR="00E941EF" w:rsidRPr="00ED1DED">
          <w:rPr>
            <w:rStyle w:val="Hyperlink"/>
          </w:rPr>
          <w:t>Programming Foundations: Software Testing/QA</w:t>
        </w:r>
      </w:hyperlink>
      <w:r w:rsidR="00767B7E" w:rsidRPr="005B3BE5">
        <w:rPr>
          <w:b/>
          <w:bCs/>
          <w:color w:val="0D0D0D" w:themeColor="text1" w:themeTint="F2"/>
        </w:rPr>
        <w:t xml:space="preserve"> |</w:t>
      </w:r>
      <w:r w:rsidR="00767B7E" w:rsidRPr="005B3BE5">
        <w:rPr>
          <w:color w:val="0D0D0D" w:themeColor="text1" w:themeTint="F2"/>
        </w:rPr>
        <w:t xml:space="preserve"> </w:t>
      </w:r>
      <w:hyperlink r:id="rId60" w:history="1">
        <w:r w:rsidR="00E941EF" w:rsidRPr="00ED1DED">
          <w:rPr>
            <w:rStyle w:val="Hyperlink"/>
          </w:rPr>
          <w:t>Learning GitHub</w:t>
        </w:r>
      </w:hyperlink>
    </w:p>
    <w:p w14:paraId="18B3E879" w14:textId="72A88C3A" w:rsidR="00E941EF" w:rsidRDefault="00E941EF" w:rsidP="00CE6DA8">
      <w:pPr>
        <w:pStyle w:val="Heading5"/>
        <w:jc w:val="center"/>
      </w:pPr>
      <w:r>
        <w:t xml:space="preserve">Udemy </w:t>
      </w:r>
      <w:r w:rsidR="009E1058">
        <w:t>courses: -</w:t>
      </w:r>
    </w:p>
    <w:p w14:paraId="48EA3483" w14:textId="311F4205" w:rsidR="00E941EF" w:rsidRDefault="00E941EF" w:rsidP="00EB72F9">
      <w:pPr>
        <w:pStyle w:val="ListBullet"/>
        <w:numPr>
          <w:ilvl w:val="0"/>
          <w:numId w:val="0"/>
        </w:numPr>
        <w:ind w:left="360" w:hanging="360"/>
      </w:pPr>
      <w:r>
        <w:t xml:space="preserve">- </w:t>
      </w:r>
      <w:hyperlink r:id="rId61" w:history="1">
        <w:r w:rsidRPr="0007533D">
          <w:rPr>
            <w:rStyle w:val="Hyperlink"/>
          </w:rPr>
          <w:t xml:space="preserve">Build Responsive Real-World Websites with HTML and CSS (by Jonas </w:t>
        </w:r>
        <w:proofErr w:type="spellStart"/>
        <w:r w:rsidRPr="0007533D">
          <w:rPr>
            <w:rStyle w:val="Hyperlink"/>
          </w:rPr>
          <w:t>Schmedtmann</w:t>
        </w:r>
        <w:proofErr w:type="spellEnd"/>
        <w:r w:rsidRPr="0007533D">
          <w:rPr>
            <w:rStyle w:val="Hyperlink"/>
          </w:rPr>
          <w:t>)</w:t>
        </w:r>
      </w:hyperlink>
    </w:p>
    <w:p w14:paraId="3E9384D8" w14:textId="2D71092B" w:rsidR="007C5A0D" w:rsidRDefault="00E941EF" w:rsidP="00EB72F9">
      <w:pPr>
        <w:pStyle w:val="ListBullet"/>
        <w:numPr>
          <w:ilvl w:val="0"/>
          <w:numId w:val="0"/>
        </w:numPr>
      </w:pPr>
      <w:r>
        <w:t>-</w:t>
      </w:r>
      <w:r w:rsidR="005F44E7">
        <w:t xml:space="preserve"> </w:t>
      </w:r>
      <w:hyperlink r:id="rId62" w:history="1">
        <w:r w:rsidRPr="0007533D">
          <w:rPr>
            <w:rStyle w:val="Hyperlink"/>
          </w:rPr>
          <w:t>The Complete JavaScript Course 2022: From Z</w:t>
        </w:r>
        <w:r w:rsidRPr="0007533D">
          <w:rPr>
            <w:rStyle w:val="Hyperlink"/>
          </w:rPr>
          <w:t>e</w:t>
        </w:r>
        <w:r w:rsidRPr="0007533D">
          <w:rPr>
            <w:rStyle w:val="Hyperlink"/>
          </w:rPr>
          <w:t>ro to Expert (</w:t>
        </w:r>
        <w:r w:rsidR="002E7C89" w:rsidRPr="0007533D">
          <w:rPr>
            <w:rStyle w:val="Hyperlink"/>
          </w:rPr>
          <w:t>b</w:t>
        </w:r>
        <w:r w:rsidR="002E531B" w:rsidRPr="0007533D">
          <w:rPr>
            <w:rStyle w:val="Hyperlink"/>
          </w:rPr>
          <w:t>y</w:t>
        </w:r>
        <w:r w:rsidRPr="0007533D">
          <w:rPr>
            <w:rStyle w:val="Hyperlink"/>
          </w:rPr>
          <w:t xml:space="preserve"> Jonas </w:t>
        </w:r>
        <w:proofErr w:type="spellStart"/>
        <w:r w:rsidRPr="0007533D">
          <w:rPr>
            <w:rStyle w:val="Hyperlink"/>
          </w:rPr>
          <w:t>Schmedtmann</w:t>
        </w:r>
        <w:proofErr w:type="spellEnd"/>
        <w:r w:rsidRPr="0007533D">
          <w:rPr>
            <w:rStyle w:val="Hyperlink"/>
          </w:rPr>
          <w:t>)</w:t>
        </w:r>
      </w:hyperlink>
    </w:p>
    <w:p w14:paraId="053ABBCA" w14:textId="60E5AE9E" w:rsidR="007C5A0D" w:rsidRDefault="00E941EF" w:rsidP="00EB72F9">
      <w:pPr>
        <w:pStyle w:val="ListBullet"/>
        <w:numPr>
          <w:ilvl w:val="0"/>
          <w:numId w:val="0"/>
        </w:numPr>
      </w:pPr>
      <w:r>
        <w:t xml:space="preserve">- </w:t>
      </w:r>
      <w:hyperlink r:id="rId63" w:history="1">
        <w:r w:rsidRPr="0007533D">
          <w:rPr>
            <w:rStyle w:val="Hyperlink"/>
          </w:rPr>
          <w:t xml:space="preserve">React - The Complete Guide (incl Hooks, React Router, Redux) (by Maximilian </w:t>
        </w:r>
        <w:proofErr w:type="spellStart"/>
        <w:r w:rsidRPr="0007533D">
          <w:rPr>
            <w:rStyle w:val="Hyperlink"/>
          </w:rPr>
          <w:t>Schwarzmüller</w:t>
        </w:r>
        <w:proofErr w:type="spellEnd"/>
        <w:r w:rsidRPr="0007533D">
          <w:rPr>
            <w:rStyle w:val="Hyperlink"/>
          </w:rPr>
          <w:t>)</w:t>
        </w:r>
      </w:hyperlink>
    </w:p>
    <w:p w14:paraId="20311CF9" w14:textId="4E596F6C" w:rsidR="00E941EF" w:rsidRDefault="007C5A0D" w:rsidP="00EB72F9">
      <w:pPr>
        <w:pStyle w:val="ListBullet"/>
        <w:numPr>
          <w:ilvl w:val="0"/>
          <w:numId w:val="0"/>
        </w:numPr>
        <w:rPr>
          <w:rStyle w:val="Hyperlink"/>
          <w:rtl/>
        </w:rPr>
      </w:pPr>
      <w:r>
        <w:t>-</w:t>
      </w:r>
      <w:r w:rsidR="00E941EF">
        <w:t xml:space="preserve"> </w:t>
      </w:r>
      <w:hyperlink r:id="rId64" w:history="1">
        <w:r w:rsidR="00E941EF" w:rsidRPr="0007533D">
          <w:rPr>
            <w:rStyle w:val="Hyperlink"/>
          </w:rPr>
          <w:t>The Complete Node.js Developer Course (3rd Edition) (by Andrew Mead)</w:t>
        </w:r>
      </w:hyperlink>
    </w:p>
    <w:p w14:paraId="5CBF3079" w14:textId="1A6E040C" w:rsidR="0068292A" w:rsidRDefault="0068292A" w:rsidP="0068292A">
      <w:pPr>
        <w:pStyle w:val="Heading5"/>
        <w:jc w:val="center"/>
      </w:pPr>
      <w:r>
        <w:t>AWS</w:t>
      </w:r>
      <w:r>
        <w:t xml:space="preserve"> courses: -</w:t>
      </w:r>
    </w:p>
    <w:p w14:paraId="230A8FE8" w14:textId="1A83FCF4" w:rsidR="00A76468" w:rsidRDefault="00317481" w:rsidP="00CB4C82">
      <w:pPr>
        <w:pStyle w:val="ListBullet"/>
        <w:numPr>
          <w:ilvl w:val="0"/>
          <w:numId w:val="0"/>
        </w:numPr>
      </w:pPr>
      <w:hyperlink r:id="rId65" w:history="1">
        <w:r w:rsidR="00A76468" w:rsidRPr="00317481">
          <w:rPr>
            <w:rStyle w:val="Hyperlink"/>
          </w:rPr>
          <w:t>AWS Certified Cloud Practitioner (CLF-C01)</w:t>
        </w:r>
      </w:hyperlink>
      <w:r w:rsidR="00CB4C82">
        <w:t xml:space="preserve"> | </w:t>
      </w:r>
      <w:hyperlink r:id="rId66" w:history="1">
        <w:r w:rsidR="00A76468" w:rsidRPr="00317481">
          <w:rPr>
            <w:rStyle w:val="Hyperlink"/>
          </w:rPr>
          <w:t>AWS Certified Solutions Architect - Associate (SAA-C02)</w:t>
        </w:r>
      </w:hyperlink>
    </w:p>
    <w:p w14:paraId="5CD6E57B" w14:textId="75BB6BBB" w:rsidR="00E47293" w:rsidRDefault="00E47293" w:rsidP="00E47293">
      <w:pPr>
        <w:pStyle w:val="Heading5"/>
        <w:jc w:val="center"/>
      </w:pPr>
      <w:r>
        <w:t>SST Guide</w:t>
      </w:r>
      <w:r>
        <w:t>: -</w:t>
      </w:r>
    </w:p>
    <w:p w14:paraId="496F586C" w14:textId="247F1B79" w:rsidR="00E47293" w:rsidRDefault="006716F7" w:rsidP="007A0388">
      <w:pPr>
        <w:jc w:val="center"/>
      </w:pPr>
      <w:r>
        <w:t xml:space="preserve">- </w:t>
      </w:r>
      <w:hyperlink r:id="rId67" w:history="1">
        <w:r w:rsidRPr="006716F7">
          <w:rPr>
            <w:rStyle w:val="Hyperlink"/>
          </w:rPr>
          <w:t>Serverless Stack (The Basics)</w:t>
        </w:r>
      </w:hyperlink>
    </w:p>
    <w:p w14:paraId="54C15903" w14:textId="77777777" w:rsidR="00130884" w:rsidRDefault="00130884" w:rsidP="00E64C8C">
      <w:pPr>
        <w:pStyle w:val="ListBullet"/>
        <w:numPr>
          <w:ilvl w:val="0"/>
          <w:numId w:val="0"/>
        </w:numPr>
        <w:ind w:left="360" w:hanging="360"/>
      </w:pPr>
      <w:r>
        <w:t>P</w:t>
      </w:r>
      <w:r w:rsidR="00E941EF">
        <w:t>rojects:</w:t>
      </w:r>
    </w:p>
    <w:p w14:paraId="108C8435" w14:textId="02C5145B" w:rsidR="00EB72F9" w:rsidRDefault="00FE4C1A" w:rsidP="0073328D">
      <w:pPr>
        <w:pStyle w:val="ListBullet"/>
        <w:numPr>
          <w:ilvl w:val="0"/>
          <w:numId w:val="0"/>
        </w:numPr>
        <w:ind w:left="360" w:hanging="360"/>
        <w:jc w:val="center"/>
      </w:pPr>
      <w:hyperlink r:id="rId68" w:history="1">
        <w:proofErr w:type="spellStart"/>
        <w:r w:rsidR="00E941EF" w:rsidRPr="00C073FB">
          <w:rPr>
            <w:rStyle w:val="Hyperlink"/>
          </w:rPr>
          <w:t>Omnifood</w:t>
        </w:r>
        <w:proofErr w:type="spellEnd"/>
        <w:r w:rsidR="00E941EF" w:rsidRPr="00C073FB">
          <w:rPr>
            <w:rStyle w:val="Hyperlink"/>
          </w:rPr>
          <w:t xml:space="preserve"> (final project of HTML and CSS course)</w:t>
        </w:r>
      </w:hyperlink>
    </w:p>
    <w:p w14:paraId="7C5F9E4C" w14:textId="0D2876BC" w:rsidR="00E941EF" w:rsidRDefault="00FE4C1A" w:rsidP="0073328D">
      <w:pPr>
        <w:pStyle w:val="ListBullet"/>
        <w:numPr>
          <w:ilvl w:val="0"/>
          <w:numId w:val="0"/>
        </w:numPr>
        <w:ind w:left="360" w:hanging="360"/>
        <w:jc w:val="center"/>
      </w:pPr>
      <w:hyperlink r:id="rId69" w:history="1">
        <w:r w:rsidR="00E941EF" w:rsidRPr="00C073FB">
          <w:rPr>
            <w:rStyle w:val="Hyperlink"/>
          </w:rPr>
          <w:t>Pig game (project of JS course)</w:t>
        </w:r>
      </w:hyperlink>
      <w:r w:rsidR="00EB72F9">
        <w:t xml:space="preserve"> </w:t>
      </w:r>
      <w:r w:rsidR="00EB72F9" w:rsidRPr="005B3BE5">
        <w:rPr>
          <w:b/>
          <w:bCs/>
          <w:color w:val="0D0D0D" w:themeColor="text1" w:themeTint="F2"/>
        </w:rPr>
        <w:t>|</w:t>
      </w:r>
      <w:r w:rsidR="005B3BE5">
        <w:t xml:space="preserve"> </w:t>
      </w:r>
      <w:hyperlink r:id="rId70" w:history="1">
        <w:proofErr w:type="spellStart"/>
        <w:r w:rsidR="00E941EF" w:rsidRPr="00C073FB">
          <w:rPr>
            <w:rStyle w:val="Hyperlink"/>
          </w:rPr>
          <w:t>Bankist</w:t>
        </w:r>
        <w:proofErr w:type="spellEnd"/>
        <w:r w:rsidR="00E941EF" w:rsidRPr="00C073FB">
          <w:rPr>
            <w:rStyle w:val="Hyperlink"/>
          </w:rPr>
          <w:t xml:space="preserve"> (project of JS course)</w:t>
        </w:r>
      </w:hyperlink>
      <w:r w:rsidR="00EB72F9">
        <w:t xml:space="preserve"> </w:t>
      </w:r>
      <w:r w:rsidR="00EB72F9" w:rsidRPr="005B3BE5">
        <w:rPr>
          <w:b/>
          <w:bCs/>
          <w:color w:val="0D0D0D" w:themeColor="text1" w:themeTint="F2"/>
        </w:rPr>
        <w:t>|</w:t>
      </w:r>
      <w:r w:rsidR="00EB72F9">
        <w:t xml:space="preserve"> </w:t>
      </w:r>
      <w:hyperlink r:id="rId71" w:history="1">
        <w:proofErr w:type="spellStart"/>
        <w:r w:rsidR="00E941EF" w:rsidRPr="00C073FB">
          <w:rPr>
            <w:rStyle w:val="Hyperlink"/>
          </w:rPr>
          <w:t>Bankist</w:t>
        </w:r>
        <w:proofErr w:type="spellEnd"/>
        <w:r w:rsidR="00E941EF" w:rsidRPr="00C073FB">
          <w:rPr>
            <w:rStyle w:val="Hyperlink"/>
          </w:rPr>
          <w:t xml:space="preserve"> site (project of JS course)</w:t>
        </w:r>
      </w:hyperlink>
    </w:p>
    <w:p w14:paraId="336A3730" w14:textId="1D2C6E37" w:rsidR="00E941EF" w:rsidRDefault="00FE4C1A" w:rsidP="0073328D">
      <w:pPr>
        <w:pStyle w:val="ListBullet"/>
        <w:numPr>
          <w:ilvl w:val="0"/>
          <w:numId w:val="0"/>
        </w:numPr>
        <w:jc w:val="center"/>
      </w:pPr>
      <w:hyperlink r:id="rId72" w:history="1">
        <w:proofErr w:type="spellStart"/>
        <w:r w:rsidR="00E941EF" w:rsidRPr="00C073FB">
          <w:rPr>
            <w:rStyle w:val="Hyperlink"/>
          </w:rPr>
          <w:t>Mapty</w:t>
        </w:r>
        <w:proofErr w:type="spellEnd"/>
        <w:r w:rsidR="00E941EF" w:rsidRPr="00C073FB">
          <w:rPr>
            <w:rStyle w:val="Hyperlink"/>
          </w:rPr>
          <w:t xml:space="preserve"> (project of JS course)</w:t>
        </w:r>
      </w:hyperlink>
      <w:r w:rsidR="009C316E">
        <w:t xml:space="preserve"> </w:t>
      </w:r>
      <w:r w:rsidR="009C316E" w:rsidRPr="005B3BE5">
        <w:rPr>
          <w:b/>
          <w:bCs/>
          <w:color w:val="0D0D0D" w:themeColor="text1" w:themeTint="F2"/>
        </w:rPr>
        <w:t>|</w:t>
      </w:r>
      <w:r w:rsidR="009C316E">
        <w:t xml:space="preserve"> </w:t>
      </w:r>
      <w:hyperlink r:id="rId73" w:history="1">
        <w:r w:rsidR="00731DFE" w:rsidRPr="00C073FB">
          <w:rPr>
            <w:rStyle w:val="Hyperlink"/>
          </w:rPr>
          <w:t>Fortify</w:t>
        </w:r>
        <w:r w:rsidR="00E941EF" w:rsidRPr="00C073FB">
          <w:rPr>
            <w:rStyle w:val="Hyperlink"/>
          </w:rPr>
          <w:t xml:space="preserve"> (final project of JS course)</w:t>
        </w:r>
      </w:hyperlink>
    </w:p>
    <w:p w14:paraId="7F79F49B" w14:textId="77777777" w:rsidR="005E12F9" w:rsidRDefault="00FE4C1A" w:rsidP="00023D46">
      <w:pPr>
        <w:pStyle w:val="ListBullet"/>
        <w:numPr>
          <w:ilvl w:val="0"/>
          <w:numId w:val="0"/>
        </w:numPr>
        <w:ind w:left="360" w:right="-126" w:hanging="450"/>
      </w:pPr>
      <w:hyperlink r:id="rId74" w:history="1">
        <w:r w:rsidR="00E941EF" w:rsidRPr="00C073FB">
          <w:rPr>
            <w:rStyle w:val="Hyperlink"/>
          </w:rPr>
          <w:t>Order food app (React project)</w:t>
        </w:r>
      </w:hyperlink>
      <w:r w:rsidR="009C316E">
        <w:t xml:space="preserve"> </w:t>
      </w:r>
      <w:r w:rsidR="009C316E" w:rsidRPr="005B3BE5">
        <w:rPr>
          <w:b/>
          <w:bCs/>
          <w:color w:val="0D0D0D" w:themeColor="text1" w:themeTint="F2"/>
        </w:rPr>
        <w:t>|</w:t>
      </w:r>
      <w:r w:rsidR="009C316E">
        <w:t xml:space="preserve"> </w:t>
      </w:r>
      <w:hyperlink r:id="rId75" w:history="1">
        <w:r w:rsidR="00731DFE" w:rsidRPr="00C073FB">
          <w:rPr>
            <w:rStyle w:val="Hyperlink"/>
          </w:rPr>
          <w:t>To-do</w:t>
        </w:r>
        <w:r w:rsidR="00E941EF" w:rsidRPr="00C073FB">
          <w:rPr>
            <w:rStyle w:val="Hyperlink"/>
          </w:rPr>
          <w:t xml:space="preserve"> app (React project)</w:t>
        </w:r>
      </w:hyperlink>
      <w:r w:rsidR="009C316E">
        <w:t xml:space="preserve"> </w:t>
      </w:r>
      <w:r w:rsidR="009C316E" w:rsidRPr="005B3BE5">
        <w:rPr>
          <w:b/>
          <w:bCs/>
          <w:color w:val="0D0D0D" w:themeColor="text1" w:themeTint="F2"/>
        </w:rPr>
        <w:t>|</w:t>
      </w:r>
      <w:r w:rsidR="009C316E">
        <w:t xml:space="preserve"> </w:t>
      </w:r>
      <w:hyperlink r:id="rId76" w:history="1">
        <w:r w:rsidR="00E941EF" w:rsidRPr="00C073FB">
          <w:rPr>
            <w:rStyle w:val="Hyperlink"/>
          </w:rPr>
          <w:t>Expenses app (React project)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73328D">
        <w:t xml:space="preserve"> </w:t>
      </w:r>
      <w:hyperlink r:id="rId77" w:history="1">
        <w:r w:rsidR="00E941EF" w:rsidRPr="00731DFE">
          <w:rPr>
            <w:rStyle w:val="Hyperlink"/>
          </w:rPr>
          <w:t>other React projects</w:t>
        </w:r>
      </w:hyperlink>
    </w:p>
    <w:p w14:paraId="403E75AC" w14:textId="46E1A91C" w:rsidR="00C8178C" w:rsidRPr="00487BA5" w:rsidRDefault="00FE4C1A" w:rsidP="00086063">
      <w:pPr>
        <w:ind w:left="-90" w:right="-396" w:firstLine="90"/>
        <w:rPr>
          <w:b/>
          <w:bCs/>
          <w:color w:val="auto"/>
        </w:rPr>
      </w:pPr>
      <w:hyperlink r:id="rId78" w:history="1">
        <w:r w:rsidR="00E941EF" w:rsidRPr="00274A05">
          <w:rPr>
            <w:rStyle w:val="Hyperlink"/>
          </w:rPr>
          <w:t>Notes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app(console)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73328D">
        <w:t xml:space="preserve"> </w:t>
      </w:r>
      <w:hyperlink r:id="rId79" w:history="1">
        <w:r w:rsidR="00E941EF" w:rsidRPr="009D2343">
          <w:rPr>
            <w:rStyle w:val="Hyperlink"/>
          </w:rPr>
          <w:t>Weather</w:t>
        </w:r>
        <w:r w:rsidR="00C327D0">
          <w:rPr>
            <w:rStyle w:val="Hyperlink"/>
          </w:rPr>
          <w:t xml:space="preserve"> </w:t>
        </w:r>
        <w:r w:rsidR="00E941EF" w:rsidRPr="009D2343">
          <w:rPr>
            <w:rStyle w:val="Hyperlink"/>
          </w:rPr>
          <w:t>app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73328D">
        <w:t xml:space="preserve"> </w:t>
      </w:r>
      <w:hyperlink r:id="rId80" w:history="1">
        <w:r w:rsidR="00E941EF" w:rsidRPr="00274A05">
          <w:rPr>
            <w:rStyle w:val="Hyperlink"/>
          </w:rPr>
          <w:t>Task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manager</w:t>
        </w:r>
        <w:r w:rsidR="00C327D0">
          <w:rPr>
            <w:rStyle w:val="Hyperlink"/>
          </w:rPr>
          <w:t xml:space="preserve"> </w:t>
        </w:r>
        <w:r w:rsidR="00731DFE" w:rsidRPr="00274A05">
          <w:rPr>
            <w:rStyle w:val="Hyperlink"/>
          </w:rPr>
          <w:t>API</w:t>
        </w:r>
      </w:hyperlink>
      <w:r w:rsidR="0073328D">
        <w:t xml:space="preserve"> </w:t>
      </w:r>
      <w:r w:rsidR="0073328D" w:rsidRPr="005B3BE5">
        <w:rPr>
          <w:b/>
          <w:bCs/>
          <w:color w:val="0D0D0D" w:themeColor="text1" w:themeTint="F2"/>
        </w:rPr>
        <w:t>|</w:t>
      </w:r>
      <w:r w:rsidR="00274A05">
        <w:rPr>
          <w:b/>
          <w:bCs/>
          <w:color w:val="0D0D0D" w:themeColor="text1" w:themeTint="F2"/>
        </w:rPr>
        <w:t xml:space="preserve"> </w:t>
      </w:r>
      <w:hyperlink r:id="rId81" w:history="1">
        <w:r w:rsidR="00E941EF" w:rsidRPr="00274A05">
          <w:rPr>
            <w:rStyle w:val="Hyperlink"/>
          </w:rPr>
          <w:t>Chat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app (real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time</w:t>
        </w:r>
        <w:r w:rsidR="00C327D0">
          <w:rPr>
            <w:rStyle w:val="Hyperlink"/>
          </w:rPr>
          <w:t xml:space="preserve"> </w:t>
        </w:r>
        <w:r w:rsidR="00E941EF" w:rsidRPr="00274A05">
          <w:rPr>
            <w:rStyle w:val="Hyperlink"/>
          </w:rPr>
          <w:t>app with socket.io)</w:t>
        </w:r>
      </w:hyperlink>
      <w:r w:rsidR="006D492B" w:rsidRPr="006D492B">
        <w:rPr>
          <w:rStyle w:val="Hyperlink"/>
          <w:u w:val="none"/>
        </w:rPr>
        <w:t xml:space="preserve"> </w:t>
      </w:r>
      <w:r w:rsidR="006D492B" w:rsidRPr="006D492B">
        <w:rPr>
          <w:rStyle w:val="Hyperlink"/>
          <w:b/>
          <w:bCs/>
          <w:color w:val="auto"/>
          <w:u w:val="none"/>
        </w:rPr>
        <w:t>|</w:t>
      </w:r>
      <w:hyperlink r:id="rId82" w:history="1">
        <w:r w:rsidR="00487BA5" w:rsidRPr="00E64D63">
          <w:rPr>
            <w:rStyle w:val="Hyperlink"/>
          </w:rPr>
          <w:t>Notes-SST-app</w:t>
        </w:r>
      </w:hyperlink>
    </w:p>
    <w:p w14:paraId="1B985F5B" w14:textId="77777777" w:rsidR="00E42929" w:rsidRDefault="00E42929" w:rsidP="00097271">
      <w:pPr>
        <w:pStyle w:val="Heading1"/>
        <w:jc w:val="center"/>
      </w:pPr>
      <w:r>
        <w:lastRenderedPageBreak/>
        <w:t>Languages</w:t>
      </w:r>
    </w:p>
    <w:p w14:paraId="68F334D2" w14:textId="7D7DD298" w:rsidR="001509D3" w:rsidRDefault="001509D3" w:rsidP="00426E07">
      <w:pPr>
        <w:jc w:val="center"/>
      </w:pPr>
      <w:r>
        <w:t>Arabic: Native</w:t>
      </w:r>
      <w:r w:rsidR="007F38B6">
        <w:t xml:space="preserve"> | English: </w:t>
      </w:r>
      <w:r w:rsidR="0017223E">
        <w:t>Very good</w:t>
      </w:r>
    </w:p>
    <w:sectPr w:rsidR="001509D3" w:rsidSect="00374627">
      <w:footerReference w:type="default" r:id="rId83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BF02" w14:textId="77777777" w:rsidR="00C731DC" w:rsidRDefault="00C731DC">
      <w:pPr>
        <w:spacing w:after="0"/>
      </w:pPr>
      <w:r>
        <w:separator/>
      </w:r>
    </w:p>
  </w:endnote>
  <w:endnote w:type="continuationSeparator" w:id="0">
    <w:p w14:paraId="14178100" w14:textId="77777777" w:rsidR="00C731DC" w:rsidRDefault="00C731DC">
      <w:pPr>
        <w:spacing w:after="0"/>
      </w:pPr>
      <w:r>
        <w:continuationSeparator/>
      </w:r>
    </w:p>
  </w:endnote>
  <w:endnote w:type="continuationNotice" w:id="1">
    <w:p w14:paraId="30EE2AC5" w14:textId="77777777" w:rsidR="00C731DC" w:rsidRDefault="00C731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894B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D19A" w14:textId="77777777" w:rsidR="00C731DC" w:rsidRDefault="00C731DC">
      <w:pPr>
        <w:spacing w:after="0"/>
      </w:pPr>
      <w:r>
        <w:separator/>
      </w:r>
    </w:p>
  </w:footnote>
  <w:footnote w:type="continuationSeparator" w:id="0">
    <w:p w14:paraId="1010A681" w14:textId="77777777" w:rsidR="00C731DC" w:rsidRDefault="00C731DC">
      <w:pPr>
        <w:spacing w:after="0"/>
      </w:pPr>
      <w:r>
        <w:continuationSeparator/>
      </w:r>
    </w:p>
  </w:footnote>
  <w:footnote w:type="continuationNotice" w:id="1">
    <w:p w14:paraId="7930F1E7" w14:textId="77777777" w:rsidR="00C731DC" w:rsidRDefault="00C731DC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DEzHgDl" int2:invalidationBookmarkName="" int2:hashCode="IeRMLGBGPbpvoS" int2:id="DM2maWn2"/>
    <int2:bookmark int2:bookmarkName="_Int_IHNqNns2" int2:invalidationBookmarkName="" int2:hashCode="+hy8M85sF9u9T4" int2:id="ZmR6x0Uv"/>
    <int2:bookmark int2:bookmarkName="_Int_0gkmHNHK" int2:invalidationBookmarkName="" int2:hashCode="jw/dBEh079oqof" int2:id="hpNLtN5C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52F12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3302E"/>
    <w:multiLevelType w:val="hybridMultilevel"/>
    <w:tmpl w:val="F06035D0"/>
    <w:lvl w:ilvl="0" w:tplc="30EC276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07579"/>
    <w:multiLevelType w:val="hybridMultilevel"/>
    <w:tmpl w:val="F87A0444"/>
    <w:lvl w:ilvl="0" w:tplc="CFBE28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84799"/>
    <w:multiLevelType w:val="hybridMultilevel"/>
    <w:tmpl w:val="C3A04454"/>
    <w:lvl w:ilvl="0" w:tplc="6FD84E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20AA7"/>
    <w:multiLevelType w:val="hybridMultilevel"/>
    <w:tmpl w:val="65C80534"/>
    <w:lvl w:ilvl="0" w:tplc="6FD84E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F5893"/>
    <w:multiLevelType w:val="hybridMultilevel"/>
    <w:tmpl w:val="92880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24DD0"/>
    <w:multiLevelType w:val="hybridMultilevel"/>
    <w:tmpl w:val="CA10649C"/>
    <w:lvl w:ilvl="0" w:tplc="CFBE28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E51D8"/>
    <w:multiLevelType w:val="hybridMultilevel"/>
    <w:tmpl w:val="3EF0E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543E8"/>
    <w:multiLevelType w:val="hybridMultilevel"/>
    <w:tmpl w:val="F5A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07B26"/>
    <w:multiLevelType w:val="hybridMultilevel"/>
    <w:tmpl w:val="4B080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C980A870"/>
    <w:lvl w:ilvl="0">
      <w:numFmt w:val="bullet"/>
      <w:pStyle w:val="List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</w:abstractNum>
  <w:abstractNum w:abstractNumId="20" w15:restartNumberingAfterBreak="0">
    <w:nsid w:val="45436480"/>
    <w:multiLevelType w:val="hybridMultilevel"/>
    <w:tmpl w:val="7DDCF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33E35"/>
    <w:multiLevelType w:val="hybridMultilevel"/>
    <w:tmpl w:val="E1C2584E"/>
    <w:lvl w:ilvl="0" w:tplc="CFBE28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871FF8"/>
    <w:multiLevelType w:val="hybridMultilevel"/>
    <w:tmpl w:val="4EF68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B47A8"/>
    <w:multiLevelType w:val="hybridMultilevel"/>
    <w:tmpl w:val="705CF068"/>
    <w:lvl w:ilvl="0" w:tplc="6FD84E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F5309"/>
    <w:multiLevelType w:val="hybridMultilevel"/>
    <w:tmpl w:val="D2802C3A"/>
    <w:lvl w:ilvl="0" w:tplc="01240C8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4308">
    <w:abstractNumId w:val="9"/>
  </w:num>
  <w:num w:numId="2" w16cid:durableId="1197088339">
    <w:abstractNumId w:val="9"/>
    <w:lvlOverride w:ilvl="0">
      <w:startOverride w:val="1"/>
    </w:lvlOverride>
  </w:num>
  <w:num w:numId="3" w16cid:durableId="1841655047">
    <w:abstractNumId w:val="9"/>
    <w:lvlOverride w:ilvl="0">
      <w:startOverride w:val="1"/>
    </w:lvlOverride>
  </w:num>
  <w:num w:numId="4" w16cid:durableId="447898459">
    <w:abstractNumId w:val="9"/>
    <w:lvlOverride w:ilvl="0">
      <w:startOverride w:val="1"/>
    </w:lvlOverride>
  </w:num>
  <w:num w:numId="5" w16cid:durableId="955674808">
    <w:abstractNumId w:val="7"/>
  </w:num>
  <w:num w:numId="6" w16cid:durableId="1752314848">
    <w:abstractNumId w:val="6"/>
  </w:num>
  <w:num w:numId="7" w16cid:durableId="1942376097">
    <w:abstractNumId w:val="5"/>
  </w:num>
  <w:num w:numId="8" w16cid:durableId="1519931860">
    <w:abstractNumId w:val="4"/>
  </w:num>
  <w:num w:numId="9" w16cid:durableId="1205099723">
    <w:abstractNumId w:val="8"/>
  </w:num>
  <w:num w:numId="10" w16cid:durableId="1443961857">
    <w:abstractNumId w:val="3"/>
  </w:num>
  <w:num w:numId="11" w16cid:durableId="1531645643">
    <w:abstractNumId w:val="2"/>
  </w:num>
  <w:num w:numId="12" w16cid:durableId="2146193628">
    <w:abstractNumId w:val="1"/>
  </w:num>
  <w:num w:numId="13" w16cid:durableId="1007555361">
    <w:abstractNumId w:val="0"/>
  </w:num>
  <w:num w:numId="14" w16cid:durableId="2112312976">
    <w:abstractNumId w:val="19"/>
  </w:num>
  <w:num w:numId="15" w16cid:durableId="109767793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333844678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32931475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14313255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3749091">
    <w:abstractNumId w:val="22"/>
  </w:num>
  <w:num w:numId="20" w16cid:durableId="410086082">
    <w:abstractNumId w:val="15"/>
  </w:num>
  <w:num w:numId="21" w16cid:durableId="144518433">
    <w:abstractNumId w:val="25"/>
  </w:num>
  <w:num w:numId="22" w16cid:durableId="849372237">
    <w:abstractNumId w:val="10"/>
  </w:num>
  <w:num w:numId="23" w16cid:durableId="1270696548">
    <w:abstractNumId w:val="16"/>
  </w:num>
  <w:num w:numId="24" w16cid:durableId="1860199495">
    <w:abstractNumId w:val="23"/>
  </w:num>
  <w:num w:numId="25" w16cid:durableId="1877697018">
    <w:abstractNumId w:val="21"/>
  </w:num>
  <w:num w:numId="26" w16cid:durableId="2017686992">
    <w:abstractNumId w:val="11"/>
  </w:num>
  <w:num w:numId="27" w16cid:durableId="483738475">
    <w:abstractNumId w:val="19"/>
  </w:num>
  <w:num w:numId="28" w16cid:durableId="906570762">
    <w:abstractNumId w:val="17"/>
  </w:num>
  <w:num w:numId="29" w16cid:durableId="125512534">
    <w:abstractNumId w:val="19"/>
  </w:num>
  <w:num w:numId="30" w16cid:durableId="1785735461">
    <w:abstractNumId w:val="18"/>
  </w:num>
  <w:num w:numId="31" w16cid:durableId="1850366865">
    <w:abstractNumId w:val="14"/>
  </w:num>
  <w:num w:numId="32" w16cid:durableId="592201590">
    <w:abstractNumId w:val="20"/>
  </w:num>
  <w:num w:numId="33" w16cid:durableId="1899976947">
    <w:abstractNumId w:val="12"/>
  </w:num>
  <w:num w:numId="34" w16cid:durableId="1558931861">
    <w:abstractNumId w:val="24"/>
  </w:num>
  <w:num w:numId="35" w16cid:durableId="16824649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8"/>
    <w:rsid w:val="00004D27"/>
    <w:rsid w:val="00023D46"/>
    <w:rsid w:val="00033A32"/>
    <w:rsid w:val="00034447"/>
    <w:rsid w:val="00055FCD"/>
    <w:rsid w:val="00061709"/>
    <w:rsid w:val="000736F0"/>
    <w:rsid w:val="0007533D"/>
    <w:rsid w:val="00081218"/>
    <w:rsid w:val="00083904"/>
    <w:rsid w:val="00086063"/>
    <w:rsid w:val="00086653"/>
    <w:rsid w:val="00092DB4"/>
    <w:rsid w:val="00097271"/>
    <w:rsid w:val="000A3F50"/>
    <w:rsid w:val="000A70C8"/>
    <w:rsid w:val="000B2064"/>
    <w:rsid w:val="000D14F0"/>
    <w:rsid w:val="000D2141"/>
    <w:rsid w:val="000E4D81"/>
    <w:rsid w:val="00112479"/>
    <w:rsid w:val="00114709"/>
    <w:rsid w:val="00130884"/>
    <w:rsid w:val="001509D3"/>
    <w:rsid w:val="001571F9"/>
    <w:rsid w:val="0017223E"/>
    <w:rsid w:val="001764C0"/>
    <w:rsid w:val="00186801"/>
    <w:rsid w:val="0019700D"/>
    <w:rsid w:val="001C6E1E"/>
    <w:rsid w:val="001D28DD"/>
    <w:rsid w:val="001D65B3"/>
    <w:rsid w:val="001D6A4A"/>
    <w:rsid w:val="001F15AF"/>
    <w:rsid w:val="00222CE9"/>
    <w:rsid w:val="00223FDA"/>
    <w:rsid w:val="00250A71"/>
    <w:rsid w:val="00251F49"/>
    <w:rsid w:val="00266952"/>
    <w:rsid w:val="002715EA"/>
    <w:rsid w:val="00274A05"/>
    <w:rsid w:val="002759DC"/>
    <w:rsid w:val="0028092C"/>
    <w:rsid w:val="002B79E3"/>
    <w:rsid w:val="002E531B"/>
    <w:rsid w:val="002E7C89"/>
    <w:rsid w:val="002F62A5"/>
    <w:rsid w:val="00302073"/>
    <w:rsid w:val="0030649C"/>
    <w:rsid w:val="00317481"/>
    <w:rsid w:val="0032063C"/>
    <w:rsid w:val="00321D5F"/>
    <w:rsid w:val="0033215B"/>
    <w:rsid w:val="003457FC"/>
    <w:rsid w:val="003473CE"/>
    <w:rsid w:val="00350D8D"/>
    <w:rsid w:val="0035219A"/>
    <w:rsid w:val="00356AEF"/>
    <w:rsid w:val="00356F3E"/>
    <w:rsid w:val="003660D8"/>
    <w:rsid w:val="00374627"/>
    <w:rsid w:val="00394A6D"/>
    <w:rsid w:val="0039542E"/>
    <w:rsid w:val="003D29D7"/>
    <w:rsid w:val="003E3C58"/>
    <w:rsid w:val="003E6439"/>
    <w:rsid w:val="003F19B9"/>
    <w:rsid w:val="00400613"/>
    <w:rsid w:val="00412276"/>
    <w:rsid w:val="00422B78"/>
    <w:rsid w:val="00426904"/>
    <w:rsid w:val="00426E07"/>
    <w:rsid w:val="0044673F"/>
    <w:rsid w:val="004476A1"/>
    <w:rsid w:val="0045634A"/>
    <w:rsid w:val="00463A2F"/>
    <w:rsid w:val="00464BA0"/>
    <w:rsid w:val="00487BA5"/>
    <w:rsid w:val="004919B2"/>
    <w:rsid w:val="00495A00"/>
    <w:rsid w:val="004C2F28"/>
    <w:rsid w:val="004C368E"/>
    <w:rsid w:val="004D0A48"/>
    <w:rsid w:val="004D521F"/>
    <w:rsid w:val="004E4ADD"/>
    <w:rsid w:val="004F0234"/>
    <w:rsid w:val="005017E3"/>
    <w:rsid w:val="005114E7"/>
    <w:rsid w:val="00535170"/>
    <w:rsid w:val="00556D3B"/>
    <w:rsid w:val="00570442"/>
    <w:rsid w:val="00585547"/>
    <w:rsid w:val="005872CB"/>
    <w:rsid w:val="00597A85"/>
    <w:rsid w:val="005A0BE6"/>
    <w:rsid w:val="005B3BE5"/>
    <w:rsid w:val="005B4C12"/>
    <w:rsid w:val="005C6A0A"/>
    <w:rsid w:val="005D5345"/>
    <w:rsid w:val="005E12F9"/>
    <w:rsid w:val="005E5E55"/>
    <w:rsid w:val="005F44E7"/>
    <w:rsid w:val="006013AF"/>
    <w:rsid w:val="00606D36"/>
    <w:rsid w:val="00616068"/>
    <w:rsid w:val="0061690A"/>
    <w:rsid w:val="00636E9A"/>
    <w:rsid w:val="00662F67"/>
    <w:rsid w:val="006716F7"/>
    <w:rsid w:val="006725C2"/>
    <w:rsid w:val="00674ACB"/>
    <w:rsid w:val="00675EA3"/>
    <w:rsid w:val="00676C41"/>
    <w:rsid w:val="0068292A"/>
    <w:rsid w:val="00695E41"/>
    <w:rsid w:val="006B7EB4"/>
    <w:rsid w:val="006D04D1"/>
    <w:rsid w:val="006D34E3"/>
    <w:rsid w:val="006D492B"/>
    <w:rsid w:val="006E401C"/>
    <w:rsid w:val="0071767F"/>
    <w:rsid w:val="00731DFE"/>
    <w:rsid w:val="007331EA"/>
    <w:rsid w:val="0073328D"/>
    <w:rsid w:val="00740B14"/>
    <w:rsid w:val="00746364"/>
    <w:rsid w:val="00767B7E"/>
    <w:rsid w:val="0077621B"/>
    <w:rsid w:val="007838E4"/>
    <w:rsid w:val="007846CC"/>
    <w:rsid w:val="007963CE"/>
    <w:rsid w:val="007A0388"/>
    <w:rsid w:val="007C5A0D"/>
    <w:rsid w:val="007D00B3"/>
    <w:rsid w:val="007D14CD"/>
    <w:rsid w:val="007F38B6"/>
    <w:rsid w:val="00805A5E"/>
    <w:rsid w:val="0082744A"/>
    <w:rsid w:val="008368F9"/>
    <w:rsid w:val="008401F6"/>
    <w:rsid w:val="00846BD0"/>
    <w:rsid w:val="008570D2"/>
    <w:rsid w:val="00881E9A"/>
    <w:rsid w:val="00886977"/>
    <w:rsid w:val="008916B6"/>
    <w:rsid w:val="00897BCC"/>
    <w:rsid w:val="008A0D61"/>
    <w:rsid w:val="008B1D6B"/>
    <w:rsid w:val="008E10EB"/>
    <w:rsid w:val="008E6C5B"/>
    <w:rsid w:val="009303E7"/>
    <w:rsid w:val="009508F4"/>
    <w:rsid w:val="00965AE5"/>
    <w:rsid w:val="00972312"/>
    <w:rsid w:val="009763C8"/>
    <w:rsid w:val="009776A5"/>
    <w:rsid w:val="009830C6"/>
    <w:rsid w:val="0099141C"/>
    <w:rsid w:val="009A341D"/>
    <w:rsid w:val="009B6BEB"/>
    <w:rsid w:val="009C316E"/>
    <w:rsid w:val="009C58D8"/>
    <w:rsid w:val="009C7474"/>
    <w:rsid w:val="009D2343"/>
    <w:rsid w:val="009E1058"/>
    <w:rsid w:val="009F0DA9"/>
    <w:rsid w:val="009F0E2A"/>
    <w:rsid w:val="00A10D6E"/>
    <w:rsid w:val="00A22708"/>
    <w:rsid w:val="00A33DF2"/>
    <w:rsid w:val="00A37DC1"/>
    <w:rsid w:val="00A5057B"/>
    <w:rsid w:val="00A76468"/>
    <w:rsid w:val="00A8131A"/>
    <w:rsid w:val="00A831AD"/>
    <w:rsid w:val="00A92014"/>
    <w:rsid w:val="00AC7B7F"/>
    <w:rsid w:val="00AE6553"/>
    <w:rsid w:val="00AF34DB"/>
    <w:rsid w:val="00B10FE0"/>
    <w:rsid w:val="00B14930"/>
    <w:rsid w:val="00B35907"/>
    <w:rsid w:val="00B524E0"/>
    <w:rsid w:val="00B769EE"/>
    <w:rsid w:val="00B87529"/>
    <w:rsid w:val="00BB575D"/>
    <w:rsid w:val="00BD505F"/>
    <w:rsid w:val="00BF56F4"/>
    <w:rsid w:val="00BF5738"/>
    <w:rsid w:val="00BF6F20"/>
    <w:rsid w:val="00C073FB"/>
    <w:rsid w:val="00C2084C"/>
    <w:rsid w:val="00C327D0"/>
    <w:rsid w:val="00C533FD"/>
    <w:rsid w:val="00C57B18"/>
    <w:rsid w:val="00C57E43"/>
    <w:rsid w:val="00C72B59"/>
    <w:rsid w:val="00C72D88"/>
    <w:rsid w:val="00C731DC"/>
    <w:rsid w:val="00C77683"/>
    <w:rsid w:val="00C8178C"/>
    <w:rsid w:val="00C90EBD"/>
    <w:rsid w:val="00CA4258"/>
    <w:rsid w:val="00CB4C82"/>
    <w:rsid w:val="00CB5421"/>
    <w:rsid w:val="00CC75DB"/>
    <w:rsid w:val="00CE6DA8"/>
    <w:rsid w:val="00D14D0B"/>
    <w:rsid w:val="00D33143"/>
    <w:rsid w:val="00D366DF"/>
    <w:rsid w:val="00D56207"/>
    <w:rsid w:val="00D67663"/>
    <w:rsid w:val="00D7617E"/>
    <w:rsid w:val="00D765AF"/>
    <w:rsid w:val="00D902B9"/>
    <w:rsid w:val="00D95088"/>
    <w:rsid w:val="00D96C32"/>
    <w:rsid w:val="00DA4C9F"/>
    <w:rsid w:val="00DB452B"/>
    <w:rsid w:val="00DC14D1"/>
    <w:rsid w:val="00DD4208"/>
    <w:rsid w:val="00E00139"/>
    <w:rsid w:val="00E02675"/>
    <w:rsid w:val="00E369D8"/>
    <w:rsid w:val="00E42929"/>
    <w:rsid w:val="00E47293"/>
    <w:rsid w:val="00E64C8C"/>
    <w:rsid w:val="00E64D63"/>
    <w:rsid w:val="00E90C00"/>
    <w:rsid w:val="00E941EF"/>
    <w:rsid w:val="00EA2B92"/>
    <w:rsid w:val="00EB72F9"/>
    <w:rsid w:val="00EC0499"/>
    <w:rsid w:val="00EC2D8A"/>
    <w:rsid w:val="00EC3581"/>
    <w:rsid w:val="00ED1DED"/>
    <w:rsid w:val="00ED1ECA"/>
    <w:rsid w:val="00EF5E93"/>
    <w:rsid w:val="00F13443"/>
    <w:rsid w:val="00F14732"/>
    <w:rsid w:val="00F33E71"/>
    <w:rsid w:val="00F90A4F"/>
    <w:rsid w:val="00F96C46"/>
    <w:rsid w:val="00FB271C"/>
    <w:rsid w:val="00FB4FAE"/>
    <w:rsid w:val="00FB678D"/>
    <w:rsid w:val="00FE26A5"/>
    <w:rsid w:val="00FE4C1A"/>
    <w:rsid w:val="0DE234B5"/>
    <w:rsid w:val="1217C671"/>
    <w:rsid w:val="1D5B92D0"/>
    <w:rsid w:val="2030585E"/>
    <w:rsid w:val="23E2691A"/>
    <w:rsid w:val="265FCFF6"/>
    <w:rsid w:val="32EB3CED"/>
    <w:rsid w:val="35A7ECFD"/>
    <w:rsid w:val="36AB5A37"/>
    <w:rsid w:val="40905C0A"/>
    <w:rsid w:val="40ADA8D7"/>
    <w:rsid w:val="510F4127"/>
    <w:rsid w:val="53689334"/>
    <w:rsid w:val="592F654F"/>
    <w:rsid w:val="682C5183"/>
    <w:rsid w:val="6F3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EB515"/>
  <w15:chartTrackingRefBased/>
  <w15:docId w15:val="{A21DB3C4-8D49-41E0-B953-2393A3B2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cloud.guru/overview/aws--certified-cloud-practitioner" TargetMode="External"/><Relationship Id="rId21" Type="http://schemas.openxmlformats.org/officeDocument/2006/relationships/hyperlink" Target="https://fcihelwanedu-my.sharepoint.com/:b:/g/personal/salah_20210477_fci_helwan_edu_eg/EdwU3F8Mv1pAnWn67H3hDC8Bxo7bFMPUMs0MKZTrqe0lmw?e=ec1k13" TargetMode="External"/><Relationship Id="rId42" Type="http://schemas.openxmlformats.org/officeDocument/2006/relationships/hyperlink" Target="https://www.linkedin.com/learning/programming-foundations-databases-2" TargetMode="External"/><Relationship Id="rId47" Type="http://schemas.openxmlformats.org/officeDocument/2006/relationships/hyperlink" Target="https://www.linkedin.com/learning/certificates/ecddd13d781fd966cbdac7dcc8a6d077b0d62a9992898b923cea4988d0b89a52?lipi=urn%3Ali%3Apage%3Ad_flagship3_profile_view_base_recent_activity_details_shares%3BhYtabhp8QAaWAKz4gPPdSQ%3D%3D" TargetMode="External"/><Relationship Id="rId63" Type="http://schemas.openxmlformats.org/officeDocument/2006/relationships/hyperlink" Target="https://fcihelwanedu-my.sharepoint.com/:b:/g/personal/salah_20210477_fci_helwan_edu_eg/EdwU3F8Mv1pAnWn67H3hDC8Bxo7bFMPUMs0MKZTrqe0lmw?e=ec1k13" TargetMode="External"/><Relationship Id="rId68" Type="http://schemas.openxmlformats.org/officeDocument/2006/relationships/hyperlink" Target="https://omnifood-salah10.netlify.app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github.com/salahcst344/Kalbonyan-Elmarsos/blob/main/02-Udemy/-03-Reactjs-Maximilian/Projects/order-food-app/S17-project" TargetMode="External"/><Relationship Id="rId11" Type="http://schemas.openxmlformats.org/officeDocument/2006/relationships/hyperlink" Target="https://github.com/salahcst344" TargetMode="External"/><Relationship Id="rId32" Type="http://schemas.openxmlformats.org/officeDocument/2006/relationships/hyperlink" Target="https://www.linkedin.com/learning/programming-foundations-beyond-the-fundamentals" TargetMode="External"/><Relationship Id="rId37" Type="http://schemas.openxmlformats.org/officeDocument/2006/relationships/hyperlink" Target="https://www.linkedin.com/learning/certificates/85a41823099e29f0d1d9f8e49948f6f96475c14f1cff3c8fb0ec44637430bcac?lipi=urn%3Ali%3Apage%3Ad_flagship3_profile_view_base_recent_activity_details_shares%3BhYtabhp8QAaWAKz4gPPdSQ%3D%3D" TargetMode="External"/><Relationship Id="rId53" Type="http://schemas.openxmlformats.org/officeDocument/2006/relationships/hyperlink" Target="https://www.linkedin.com/learning/certificates/7468757887fb704b7a9645f698b876f40fcdc4dd70070e3e1ef2330bb7f970f0?lipi=urn%3Ali%3Apage%3Ad_flagship3_profile_view_base_certifications_details%3BUEsAtia%2FQY%2Bveh%2FD5dIpxQ%3D%3D" TargetMode="External"/><Relationship Id="rId58" Type="http://schemas.openxmlformats.org/officeDocument/2006/relationships/hyperlink" Target="https://www.linkedin.com/learning/certificates/7b39a8162702fc616f74143b6b8d520ea0d5719e5177f7d2d1ab667fb04962e2?lipi=urn%3Ali%3Apage%3Ad_flagship3_profile_view_base_certifications_details%3BUEsAtia%2FQY%2Bveh%2FD5dIpxQ%3D%3D" TargetMode="External"/><Relationship Id="rId74" Type="http://schemas.openxmlformats.org/officeDocument/2006/relationships/hyperlink" Target="https://order-food-app0.web.app/" TargetMode="External"/><Relationship Id="rId79" Type="http://schemas.openxmlformats.org/officeDocument/2006/relationships/hyperlink" Target="https://salah-weather-app0.herokuapp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fcihelwanedu-my.sharepoint.com/:b:/g/personal/salah_20210477_fci_helwan_edu_eg/EUSBEOnL6bdOmGzoYqHBQ0wBCSoRlGB1OJ2gXHyCFycF6A?e=cVEyYg" TargetMode="External"/><Relationship Id="rId14" Type="http://schemas.openxmlformats.org/officeDocument/2006/relationships/hyperlink" Target="https://github.com/salahcst344/Kalbonyan-Elmarsos/tree/main/02-Udemy/-02-Js-Jonas/Projects/Forkify" TargetMode="External"/><Relationship Id="rId22" Type="http://schemas.openxmlformats.org/officeDocument/2006/relationships/hyperlink" Target="https://www.udemy.com/course/the-complete-javascript-course/" TargetMode="External"/><Relationship Id="rId27" Type="http://schemas.openxmlformats.org/officeDocument/2006/relationships/hyperlink" Target="https://verify.acloud.guru/36A7E9A33481?_ga=2.115880256.755050368.1663070901-788409105.1662750507" TargetMode="External"/><Relationship Id="rId30" Type="http://schemas.openxmlformats.org/officeDocument/2006/relationships/hyperlink" Target="https://www.linkedin.com/learning/programming-foundations-fundamentals-3/" TargetMode="External"/><Relationship Id="rId35" Type="http://schemas.openxmlformats.org/officeDocument/2006/relationships/hyperlink" Target="https://www.linkedin.com/learning/certificates/7468757887fb704b7a9645f698b876f40fcdc4dd70070e3e1ef2330bb7f970f0?lipi=urn%3Ali%3Apage%3Ad_flagship3_profile_view_base_recent_activity_details_shares%3BhYtabhp8QAaWAKz4gPPdSQ%3D%3D" TargetMode="External"/><Relationship Id="rId43" Type="http://schemas.openxmlformats.org/officeDocument/2006/relationships/hyperlink" Target="https://www.linkedin.com/learning/certificates/3e5bf2cc809f84cc5d295c15423e932953e42dd54995548ee225217f81c4a124?lipi=urn%3Ali%3Apage%3Ad_flagship3_profile_view_base_recent_activity_details_shares%3BhYtabhp8QAaWAKz4gPPdSQ%3D%3D" TargetMode="External"/><Relationship Id="rId48" Type="http://schemas.openxmlformats.org/officeDocument/2006/relationships/hyperlink" Target="https://www.linkedin.com/learning/learning-github" TargetMode="External"/><Relationship Id="rId56" Type="http://schemas.openxmlformats.org/officeDocument/2006/relationships/hyperlink" Target="https://www.linkedin.com/learning/certificates/1167dd5a80f8b435e8a5f12b1ecd6cc4138aefa89b79a9f25ab3e0f34e9b862e?lipi=urn%3Ali%3Apage%3Ad_flagship3_profile_view_base_certifications_details%3BUEsAtia%2FQY%2Bveh%2FD5dIpxQ%3D%3D" TargetMode="External"/><Relationship Id="rId64" Type="http://schemas.openxmlformats.org/officeDocument/2006/relationships/hyperlink" Target="https://fcihelwanedu-my.sharepoint.com/:b:/g/personal/salah_20210477_fci_helwan_edu_eg/EUSBEOnL6bdOmGzoYqHBQ0wBCSoRlGB1OJ2gXHyCFycF6A?e=cVEyYg" TargetMode="External"/><Relationship Id="rId69" Type="http://schemas.openxmlformats.org/officeDocument/2006/relationships/hyperlink" Target="https://pig-game-salah.netlify.app/" TargetMode="External"/><Relationship Id="rId77" Type="http://schemas.openxmlformats.org/officeDocument/2006/relationships/hyperlink" Target="https://github.com/salahcst344/KalbonyanElmarsos/blob/main/02-Udemy/-03-Reactjs-Maximilian/readme.md" TargetMode="External"/><Relationship Id="rId8" Type="http://schemas.openxmlformats.org/officeDocument/2006/relationships/hyperlink" Target="mailto:salah.web.engineer@gmail.com" TargetMode="External"/><Relationship Id="rId51" Type="http://schemas.openxmlformats.org/officeDocument/2006/relationships/hyperlink" Target="https://www.linkedin.com/learning/certificates/eceee76a89b29b0c00a786a00d486b7ff7b4c8d638b8a4c7137c4f3aa4ffa4db?lipi=urn%3Ali%3Apage%3Ad_flagship3_profile_view_base_certifications_details%3BUEsAtia%2FQY%2Bveh%2FD5dIpxQ%3D%3D" TargetMode="External"/><Relationship Id="rId72" Type="http://schemas.openxmlformats.org/officeDocument/2006/relationships/hyperlink" Target="https://mapty-salah.netlify.app/" TargetMode="External"/><Relationship Id="rId80" Type="http://schemas.openxmlformats.org/officeDocument/2006/relationships/hyperlink" Target="https://github.com/salahcst344/Kalbonyan-Elmarsos/blob/main/02-Udemy/-04-Nodejs-Andrew/Projects/Task-Manager-API" TargetMode="External"/><Relationship Id="rId85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hyperlink" Target="https://github.com/salahcst344/Kalbonyan-Elmarsos/blob/main/02-Udemy/-01-HTML-CSS-Jonas/Projects/Omnifood" TargetMode="External"/><Relationship Id="rId17" Type="http://schemas.openxmlformats.org/officeDocument/2006/relationships/hyperlink" Target="https://order-food-app-salah.netlify.app/" TargetMode="External"/><Relationship Id="rId25" Type="http://schemas.openxmlformats.org/officeDocument/2006/relationships/hyperlink" Target="https://fcihelwanedu-my.sharepoint.com/:b:/g/personal/salah_20210477_fci_helwan_edu_eg/EfPnnGyAIjBCtfLKM1EC79YByYDr7KOlPaCaGdr8JeVkIg?e=s4cOKy" TargetMode="External"/><Relationship Id="rId33" Type="http://schemas.openxmlformats.org/officeDocument/2006/relationships/hyperlink" Target="https://www.linkedin.com/learning/certificates/6d200555cde2206f49e24b69237ca569aec011afa5833df6798404da256c32cb?lipi=urn%3Ali%3Apage%3Ad_flagship3_profile_view_base_recent_activity_details_shares%3BhYtabhp8QAaWAKz4gPPdSQ%3D%3D" TargetMode="External"/><Relationship Id="rId38" Type="http://schemas.openxmlformats.org/officeDocument/2006/relationships/hyperlink" Target="https://www.linkedin.com/learning/programming-foundations-algorithms" TargetMode="External"/><Relationship Id="rId46" Type="http://schemas.openxmlformats.org/officeDocument/2006/relationships/hyperlink" Target="https://www.linkedin.com/learning/programming-foundations-software-testing-qa" TargetMode="External"/><Relationship Id="rId59" Type="http://schemas.openxmlformats.org/officeDocument/2006/relationships/hyperlink" Target="https://www.linkedin.com/learning/certificates/ecddd13d781fd966cbdac7dcc8a6d077b0d62a9992898b923cea4988d0b89a52?lipi=urn%3Ali%3Apage%3Ad_flagship3_profile_view_base_certifications_details%3BUEsAtia%2FQY%2Bveh%2FD5dIpxQ%3D%3D" TargetMode="External"/><Relationship Id="rId67" Type="http://schemas.openxmlformats.org/officeDocument/2006/relationships/hyperlink" Target="https://sst.dev/guide.html" TargetMode="External"/><Relationship Id="rId20" Type="http://schemas.openxmlformats.org/officeDocument/2006/relationships/hyperlink" Target="https://www.udemy.com/course/react-the-complete-guide-incl-redux/" TargetMode="External"/><Relationship Id="rId41" Type="http://schemas.openxmlformats.org/officeDocument/2006/relationships/hyperlink" Target="https://www.linkedin.com/learning/certificates/1167dd5a80f8b435e8a5f12b1ecd6cc4138aefa89b79a9f25ab3e0f34e9b862e?lipi=urn%3Ali%3Apage%3Ad_flagship3_profile_view_base_recent_activity_details_shares%3BhYtabhp8QAaWAKz4gPPdSQ%3D%3D" TargetMode="External"/><Relationship Id="rId54" Type="http://schemas.openxmlformats.org/officeDocument/2006/relationships/hyperlink" Target="https://www.linkedin.com/learning/certificates/85a41823099e29f0d1d9f8e49948f6f96475c14f1cff3c8fb0ec44637430bcac?lipi=urn%3Ali%3Apage%3Ad_flagship3_profile_view_base_certifications_details%3BUEsAtia%2FQY%2Bveh%2FD5dIpxQ%3D%3D" TargetMode="External"/><Relationship Id="rId62" Type="http://schemas.openxmlformats.org/officeDocument/2006/relationships/hyperlink" Target="https://fcihelwanedu-my.sharepoint.com/:b:/g/personal/salah_20210477_fci_helwan_edu_eg/Ed5PDJ0Vyb9GsIr_5H0fluUBSyYM1NBXTEPm7qlAjtleHA?e=jMOBzY" TargetMode="External"/><Relationship Id="rId70" Type="http://schemas.openxmlformats.org/officeDocument/2006/relationships/hyperlink" Target="https://bankist-app-salah.netlify.app/" TargetMode="External"/><Relationship Id="rId75" Type="http://schemas.openxmlformats.org/officeDocument/2006/relationships/hyperlink" Target="https://todo-app-salah.netlify.app/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orkify-salah.netlify.app/" TargetMode="External"/><Relationship Id="rId23" Type="http://schemas.openxmlformats.org/officeDocument/2006/relationships/hyperlink" Target="https://fcihelwanedu-my.sharepoint.com/:b:/g/personal/salah_20210477_fci_helwan_edu_eg/Ed5PDJ0Vyb9GsIr_5H0fluUBSyYM1NBXTEPm7qlAjtleHA?e=jMOBzY" TargetMode="External"/><Relationship Id="rId28" Type="http://schemas.openxmlformats.org/officeDocument/2006/relationships/hyperlink" Target="https://acloudguru.com/course/aws-certified-solutions-architect-associate-saa-c02" TargetMode="External"/><Relationship Id="rId36" Type="http://schemas.openxmlformats.org/officeDocument/2006/relationships/hyperlink" Target="https://www.linkedin.com/learning/programming-foundations-data-structures-2" TargetMode="External"/><Relationship Id="rId49" Type="http://schemas.openxmlformats.org/officeDocument/2006/relationships/hyperlink" Target="https://www.linkedin.com/learning/certificates/d5670a98dd3658e6c97cc281aac5912503a058f65acd34b8e522f3badfceb526?lipi=urn%3Ali%3Apage%3Ad_flagship3_profile_view_base_recent_activity_details_shares%3BeSpUtghZTfCdF7yqrF8F0g%3D%3D" TargetMode="External"/><Relationship Id="rId57" Type="http://schemas.openxmlformats.org/officeDocument/2006/relationships/hyperlink" Target="https://www.linkedin.com/learning/certificates/3e5bf2cc809f84cc5d295c15423e932953e42dd54995548ee225217f81c4a124?lipi=urn%3Ali%3Apage%3Ad_flagship3_profile_view_base_certifications_details%3BUEsAtia%2FQY%2Bveh%2FD5dIpxQ%3D%3D" TargetMode="External"/><Relationship Id="rId10" Type="http://schemas.openxmlformats.org/officeDocument/2006/relationships/hyperlink" Target="https://www.linkedin.com/in/salah-mohamed-1649b0234/" TargetMode="External"/><Relationship Id="rId31" Type="http://schemas.openxmlformats.org/officeDocument/2006/relationships/hyperlink" Target="https://www.linkedin.com/learning/certificates/eceee76a89b29b0c00a786a00d486b7ff7b4c8d638b8a4c7137c4f3aa4ffa4db?lipi=urn%3Ali%3Apage%3Ad_flagship3_profile_view_base_recent_activity_details_shares%3BhYtabhp8QAaWAKz4gPPdSQ%3D%3D" TargetMode="External"/><Relationship Id="rId44" Type="http://schemas.openxmlformats.org/officeDocument/2006/relationships/hyperlink" Target="https://www.linkedin.com/learning/programming-foundations-apis-and-web-services" TargetMode="External"/><Relationship Id="rId52" Type="http://schemas.openxmlformats.org/officeDocument/2006/relationships/hyperlink" Target="https://www.linkedin.com/learning/certificates/6d200555cde2206f49e24b69237ca569aec011afa5833df6798404da256c32cb?lipi=urn%3Ali%3Apage%3Ad_flagship3_profile_view_base_certifications_details%3BUEsAtia%2FQY%2Bveh%2FD5dIpxQ%3D%3D" TargetMode="External"/><Relationship Id="rId60" Type="http://schemas.openxmlformats.org/officeDocument/2006/relationships/hyperlink" Target="https://www.linkedin.com/learning/certificates/d5670a98dd3658e6c97cc281aac5912503a058f65acd34b8e522f3badfceb526?lipi=urn%3Ali%3Apage%3Ad_flagship3_profile_view_base_certifications_details%3BUEsAtia%2FQY%2Bveh%2FD5dIpxQ%3D%3D" TargetMode="External"/><Relationship Id="rId65" Type="http://schemas.openxmlformats.org/officeDocument/2006/relationships/hyperlink" Target="https://verify.acloud.guru/36A7E9A33481?_ga=2.115880256.755050368.1663070901-788409105.1662750507" TargetMode="External"/><Relationship Id="rId73" Type="http://schemas.openxmlformats.org/officeDocument/2006/relationships/hyperlink" Target="https://forkify-salah.netlify.app/" TargetMode="External"/><Relationship Id="rId78" Type="http://schemas.openxmlformats.org/officeDocument/2006/relationships/hyperlink" Target="https://github.com/salahcst344/Kalbonyan-Elmarsos/blob/main/02-Udemy/-04-Nodejs-Andrew/Projects/Notes-App" TargetMode="External"/><Relationship Id="rId81" Type="http://schemas.openxmlformats.org/officeDocument/2006/relationships/hyperlink" Target="https://salah-chat-app.herokuapp.com/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alah-web-engineer.web.app/" TargetMode="External"/><Relationship Id="rId13" Type="http://schemas.openxmlformats.org/officeDocument/2006/relationships/hyperlink" Target="https://omnifood-salah10.netlify.app/" TargetMode="External"/><Relationship Id="rId18" Type="http://schemas.openxmlformats.org/officeDocument/2006/relationships/hyperlink" Target="https://www.udemy.com/course/the-complete-nodejs-developer-course-2/" TargetMode="External"/><Relationship Id="rId39" Type="http://schemas.openxmlformats.org/officeDocument/2006/relationships/hyperlink" Target="https://www.linkedin.com/learning/certificates/f8feed4f0a00145e12fd6b79a97115843b058100a9042ef3eac2e8ae6119fb25?lipi=urn%3Ali%3Apage%3Ad_flagship3_profile_view_base_recent_activity_details_shares%3BhYtabhp8QAaWAKz4gPPdSQ%3D%3D" TargetMode="External"/><Relationship Id="rId34" Type="http://schemas.openxmlformats.org/officeDocument/2006/relationships/hyperlink" Target="https://www.linkedin.com/learning/programming-foundations-object-oriented-design-3" TargetMode="External"/><Relationship Id="rId50" Type="http://schemas.openxmlformats.org/officeDocument/2006/relationships/hyperlink" Target="https://fcihelwanedu-my.sharepoint.com/:i:/g/personal/salah_20210477_fci_helwan_edu_eg/EXYu8TAUq7ROiMaG-vLsd4QBuxJycTYBrmRldLXlZlNT8w?e=5cTzZe" TargetMode="External"/><Relationship Id="rId55" Type="http://schemas.openxmlformats.org/officeDocument/2006/relationships/hyperlink" Target="https://www.linkedin.com/learning/certificates/f8feed4f0a00145e12fd6b79a97115843b058100a9042ef3eac2e8ae6119fb25?lipi=urn%3Ali%3Apage%3Ad_flagship3_profile_view_base_certifications_details%3BUEsAtia%2FQY%2Bveh%2FD5dIpxQ%3D%3D" TargetMode="External"/><Relationship Id="rId76" Type="http://schemas.openxmlformats.org/officeDocument/2006/relationships/hyperlink" Target="https://expenses-app-salah.netlify.app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ankist-salah.netlify.ap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verify.acloud.guru/C79680BEBECC" TargetMode="External"/><Relationship Id="rId24" Type="http://schemas.openxmlformats.org/officeDocument/2006/relationships/hyperlink" Target="https://www.udemy.com/course/design-and-develop-a-killer-website-with-html5-and-css3" TargetMode="External"/><Relationship Id="rId40" Type="http://schemas.openxmlformats.org/officeDocument/2006/relationships/hyperlink" Target="https://www.linkedin.com/learning/programming-foundations-design-patterns-2" TargetMode="External"/><Relationship Id="rId45" Type="http://schemas.openxmlformats.org/officeDocument/2006/relationships/hyperlink" Target="https://www.linkedin.com/learning/certificates/7b39a8162702fc616f74143b6b8d520ea0d5719e5177f7d2d1ab667fb04962e2?lipi=urn%3Ali%3Apage%3Ad_flagship3_profile_view_base_recent_activity_details_shares%3BhYtabhp8QAaWAKz4gPPdSQ%3D%3D" TargetMode="External"/><Relationship Id="rId66" Type="http://schemas.openxmlformats.org/officeDocument/2006/relationships/hyperlink" Target="https://verify.acloud.guru/C79680BEBECC" TargetMode="External"/><Relationship Id="rId87" Type="http://schemas.microsoft.com/office/2020/10/relationships/intelligence" Target="intelligence2.xml"/><Relationship Id="rId61" Type="http://schemas.openxmlformats.org/officeDocument/2006/relationships/hyperlink" Target="https://fcihelwanedu-my.sharepoint.com/:b:/g/personal/salah_20210477_fci_helwan_edu_eg/EfPnnGyAIjBCtfLKM1EC79YByYDr7KOlPaCaGdr8JeVkIg?e=s4cOKy" TargetMode="External"/><Relationship Id="rId82" Type="http://schemas.openxmlformats.org/officeDocument/2006/relationships/hyperlink" Target="https://d108jvovxp8dox.cloudfront.ne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rk%20Side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15469AD0F249FC98A0B9B70927E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4BF2-1B62-4386-BB38-A54A9FFBC967}"/>
      </w:docPartPr>
      <w:docPartBody>
        <w:p w:rsidR="00BE09E2" w:rsidRDefault="000A70C8">
          <w:pPr>
            <w:pStyle w:val="1915469AD0F249FC98A0B9B70927E30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C8"/>
    <w:rsid w:val="000A70C8"/>
    <w:rsid w:val="0027011F"/>
    <w:rsid w:val="00473049"/>
    <w:rsid w:val="00664CCE"/>
    <w:rsid w:val="007207FD"/>
    <w:rsid w:val="008446E0"/>
    <w:rsid w:val="008D0F2C"/>
    <w:rsid w:val="00BE09E2"/>
    <w:rsid w:val="00CB27CE"/>
    <w:rsid w:val="00CC7675"/>
    <w:rsid w:val="00EB577E"/>
    <w:rsid w:val="00FC753A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5469AD0F249FC98A0B9B70927E303">
    <w:name w:val="1915469AD0F249FC98A0B9B70927E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8087-DF48-4E7A-820A-2C4E6614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25</TotalTime>
  <Pages>3</Pages>
  <Words>2091</Words>
  <Characters>11923</Characters>
  <Application>Microsoft Office Word</Application>
  <DocSecurity>0</DocSecurity>
  <Lines>99</Lines>
  <Paragraphs>27</Paragraphs>
  <ScaleCrop>false</ScaleCrop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Soul</dc:creator>
  <cp:keywords/>
  <dc:description>Salah Mohamed</dc:description>
  <cp:lastModifiedBy>Salah 20210477</cp:lastModifiedBy>
  <cp:revision>202</cp:revision>
  <dcterms:created xsi:type="dcterms:W3CDTF">2022-09-09T04:27:00Z</dcterms:created>
  <dcterms:modified xsi:type="dcterms:W3CDTF">2022-09-23T17:38:00Z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